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"/>
        <w:gridCol w:w="509"/>
        <w:gridCol w:w="2180"/>
        <w:gridCol w:w="6623"/>
        <w:gridCol w:w="27"/>
      </w:tblGrid>
      <w:tr w:rsidR="001B0CF4" w:rsidRPr="00EA58E7" w14:paraId="3715DC79" w14:textId="77777777" w:rsidTr="002E2E84">
        <w:trPr>
          <w:gridAfter w:val="1"/>
          <w:wAfter w:w="27" w:type="dxa"/>
          <w:trHeight w:val="4395"/>
        </w:trPr>
        <w:tc>
          <w:tcPr>
            <w:tcW w:w="9322" w:type="dxa"/>
            <w:gridSpan w:val="4"/>
            <w:shd w:val="clear" w:color="auto" w:fill="auto"/>
            <w:tcMar>
              <w:left w:w="360" w:type="dxa"/>
            </w:tcMar>
          </w:tcPr>
          <w:p w14:paraId="5CB7E1BA" w14:textId="77777777" w:rsidR="001B0CF4" w:rsidRDefault="001B0CF4" w:rsidP="001B0CF4">
            <w:pPr>
              <w:pStyle w:val="ProfileText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6A936A0F" wp14:editId="3458A362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111125</wp:posOffset>
                  </wp:positionV>
                  <wp:extent cx="1028700" cy="911860"/>
                  <wp:effectExtent l="0" t="0" r="0" b="2540"/>
                  <wp:wrapNone/>
                  <wp:docPr id="3" name="Picture 3" descr="logo-CvSU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CvSU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1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5B7942" w14:textId="77777777" w:rsidR="001B0CF4" w:rsidRPr="007E0F6B" w:rsidRDefault="001B0CF4" w:rsidP="001B0CF4">
            <w:pPr>
              <w:jc w:val="center"/>
            </w:pPr>
            <w:r w:rsidRPr="0059041D">
              <w:rPr>
                <w:rFonts w:ascii="Century Gothic" w:eastAsia="Calibri" w:hAnsi="Century Gothic" w:cs="Times New Roman"/>
                <w:snapToGrid w:val="0"/>
              </w:rPr>
              <w:t>Republic of the Philippines</w:t>
            </w:r>
          </w:p>
          <w:p w14:paraId="7147A6E6" w14:textId="77777777" w:rsidR="001B0CF4" w:rsidRPr="0059041D" w:rsidRDefault="001B0CF4" w:rsidP="001B0CF4">
            <w:pPr>
              <w:jc w:val="center"/>
              <w:rPr>
                <w:rFonts w:ascii="Bookman Old Style" w:eastAsia="Calibri" w:hAnsi="Bookman Old Style" w:cs="Times New Roman"/>
                <w:b/>
                <w:snapToGrid w:val="0"/>
              </w:rPr>
            </w:pPr>
            <w:r w:rsidRPr="0059041D">
              <w:rPr>
                <w:rFonts w:ascii="Bookman Old Style" w:eastAsia="Calibri" w:hAnsi="Bookman Old Style" w:cs="Times New Roman"/>
                <w:b/>
                <w:sz w:val="28"/>
                <w:szCs w:val="28"/>
              </w:rPr>
              <w:t>CAVITE STATE UNIVERSITY</w:t>
            </w:r>
          </w:p>
          <w:p w14:paraId="64DAC229" w14:textId="77777777" w:rsidR="001B0CF4" w:rsidRPr="0059041D" w:rsidRDefault="001B0CF4" w:rsidP="001B0CF4">
            <w:pPr>
              <w:jc w:val="center"/>
              <w:rPr>
                <w:rFonts w:ascii="Century Gothic" w:eastAsia="Calibri" w:hAnsi="Century Gothic" w:cs="Times New Roman"/>
                <w:b/>
                <w:snapToGrid w:val="0"/>
              </w:rPr>
            </w:pPr>
            <w:r w:rsidRPr="0059041D">
              <w:rPr>
                <w:rFonts w:ascii="Century Gothic" w:eastAsia="Calibri" w:hAnsi="Century Gothic" w:cs="Times New Roman"/>
                <w:b/>
                <w:snapToGrid w:val="0"/>
              </w:rPr>
              <w:t>Bacoor City Campus</w:t>
            </w:r>
          </w:p>
          <w:p w14:paraId="37577B6F" w14:textId="37FD83AD" w:rsidR="001B0CF4" w:rsidRDefault="001B0CF4" w:rsidP="001B0CF4">
            <w:pPr>
              <w:jc w:val="center"/>
              <w:rPr>
                <w:rFonts w:ascii="Century Gothic" w:eastAsia="Calibri" w:hAnsi="Century Gothic" w:cs="Times New Roman"/>
                <w:snapToGrid w:val="0"/>
                <w:sz w:val="20"/>
                <w:szCs w:val="20"/>
              </w:rPr>
            </w:pPr>
            <w:r w:rsidRPr="0059041D">
              <w:rPr>
                <w:rFonts w:ascii="Century Gothic" w:eastAsia="Calibri" w:hAnsi="Century Gothic" w:cs="Times New Roman"/>
                <w:snapToGrid w:val="0"/>
                <w:sz w:val="20"/>
                <w:szCs w:val="20"/>
              </w:rPr>
              <w:t>SHIV, Molino VI, City of Bacoor</w:t>
            </w:r>
          </w:p>
          <w:p w14:paraId="298EEECE" w14:textId="77777777" w:rsidR="00A94007" w:rsidRPr="00A36DEC" w:rsidRDefault="00A94007" w:rsidP="00A94007">
            <w:pPr>
              <w:ind w:right="0"/>
              <w:jc w:val="center"/>
              <w:rPr>
                <w:rFonts w:ascii="Arial" w:hAnsi="Arial" w:cs="Arial"/>
                <w:b/>
              </w:rPr>
            </w:pPr>
            <w:r w:rsidRPr="00A36DEC">
              <w:rPr>
                <w:rFonts w:ascii="Arial" w:hAnsi="Arial" w:cs="Arial"/>
                <w:b/>
              </w:rPr>
              <w:t>DEPARTMENT OF COMPUTER STUDIES</w:t>
            </w:r>
          </w:p>
          <w:p w14:paraId="2ED17A6A" w14:textId="71BB98D9" w:rsidR="00860083" w:rsidRPr="00A36DEC" w:rsidRDefault="00954DE7" w:rsidP="00860083">
            <w:pPr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ITEC 106</w:t>
            </w:r>
            <w:r w:rsidR="003F14CF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IT Elective 2 (Web Systems and Technologies 2)</w:t>
            </w:r>
          </w:p>
          <w:p w14:paraId="35520B93" w14:textId="77777777" w:rsidR="00860083" w:rsidRPr="00A36DEC" w:rsidRDefault="00860083" w:rsidP="00860083">
            <w:pPr>
              <w:ind w:right="0"/>
              <w:jc w:val="center"/>
              <w:rPr>
                <w:rFonts w:ascii="Arial" w:hAnsi="Arial" w:cs="Arial"/>
                <w:b/>
              </w:rPr>
            </w:pPr>
            <w:r w:rsidRPr="00A36DEC">
              <w:rPr>
                <w:rFonts w:ascii="Arial" w:hAnsi="Arial" w:cs="Arial"/>
                <w:b/>
              </w:rPr>
              <w:t>Activity Sheet</w:t>
            </w:r>
          </w:p>
          <w:p w14:paraId="3116CB59" w14:textId="032F64F5" w:rsidR="00A94007" w:rsidRDefault="00954DE7" w:rsidP="00A94007">
            <w:pPr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954DE7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007" w:rsidRPr="00A36DEC">
              <w:rPr>
                <w:rFonts w:ascii="Arial" w:hAnsi="Arial" w:cs="Arial"/>
                <w:b/>
              </w:rPr>
              <w:t>Semester, A.Y. 202</w:t>
            </w:r>
            <w:r w:rsidR="00A94007">
              <w:rPr>
                <w:rFonts w:ascii="Arial" w:hAnsi="Arial" w:cs="Arial"/>
                <w:b/>
              </w:rPr>
              <w:t>1</w:t>
            </w:r>
            <w:r w:rsidR="00A94007" w:rsidRPr="00A36DEC">
              <w:rPr>
                <w:rFonts w:ascii="Arial" w:hAnsi="Arial" w:cs="Arial"/>
                <w:b/>
              </w:rPr>
              <w:t>-202</w:t>
            </w:r>
            <w:r w:rsidR="00A94007">
              <w:rPr>
                <w:rFonts w:ascii="Arial" w:hAnsi="Arial" w:cs="Arial"/>
                <w:b/>
              </w:rPr>
              <w:t>2</w:t>
            </w:r>
          </w:p>
          <w:p w14:paraId="058EB549" w14:textId="5283D253" w:rsidR="001B0CF4" w:rsidRPr="001B0CF4" w:rsidRDefault="009D06BD" w:rsidP="001B0CF4">
            <w:pPr>
              <w:pStyle w:val="Heading2"/>
            </w:pPr>
            <w:r>
              <w:t>INTENDED LEARNING OUTCOMES</w:t>
            </w:r>
          </w:p>
          <w:p w14:paraId="4ECD716F" w14:textId="1E5DEEBD" w:rsidR="001B0CF4" w:rsidRPr="001B0CF4" w:rsidRDefault="001B0CF4" w:rsidP="001B0CF4">
            <w:pPr>
              <w:jc w:val="both"/>
              <w:rPr>
                <w:rFonts w:ascii="Arial" w:hAnsi="Arial" w:cs="Arial"/>
                <w:szCs w:val="22"/>
                <w:lang w:val="en-PH"/>
              </w:rPr>
            </w:pPr>
            <w:r w:rsidRPr="001B0CF4">
              <w:rPr>
                <w:rFonts w:ascii="Arial" w:hAnsi="Arial" w:cs="Arial"/>
                <w:szCs w:val="22"/>
                <w:lang w:val="en-PH"/>
              </w:rPr>
              <w:t xml:space="preserve">   </w:t>
            </w:r>
          </w:p>
          <w:p w14:paraId="3A8586D7" w14:textId="77777777" w:rsidR="001B0CF4" w:rsidRPr="001B0CF4" w:rsidRDefault="001B0CF4" w:rsidP="001B0CF4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1B0CF4">
              <w:rPr>
                <w:rFonts w:ascii="Arial" w:hAnsi="Arial" w:cs="Arial"/>
                <w:b/>
                <w:szCs w:val="22"/>
              </w:rPr>
              <w:t>After the completion of the unit, students will be able to:</w:t>
            </w:r>
          </w:p>
          <w:p w14:paraId="2F92C5F1" w14:textId="77777777" w:rsidR="001B0CF4" w:rsidRPr="001B0CF4" w:rsidRDefault="001B0CF4" w:rsidP="001B0CF4">
            <w:pPr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6B835E90" w14:textId="597D40C5" w:rsidR="00FB7950" w:rsidRDefault="00676B1A" w:rsidP="001B0CF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Understand the importance and differences between cookies and sessions.</w:t>
            </w:r>
          </w:p>
          <w:p w14:paraId="4ADDB92D" w14:textId="1FACAEF5" w:rsidR="00F34EAE" w:rsidRPr="002E2E84" w:rsidRDefault="00676B1A" w:rsidP="00FB7950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Write a PHP program that supports cookies, sessions and sends an email.</w:t>
            </w:r>
          </w:p>
        </w:tc>
      </w:tr>
      <w:tr w:rsidR="00C9629B" w:rsidRPr="00EA58E7" w14:paraId="1962A80C" w14:textId="77777777" w:rsidTr="002E2E84">
        <w:trPr>
          <w:gridAfter w:val="1"/>
          <w:wAfter w:w="27" w:type="dxa"/>
          <w:trHeight w:val="368"/>
        </w:trPr>
        <w:tc>
          <w:tcPr>
            <w:tcW w:w="9322" w:type="dxa"/>
            <w:gridSpan w:val="4"/>
            <w:shd w:val="clear" w:color="auto" w:fill="31521B" w:themeFill="accent2" w:themeFillShade="80"/>
            <w:tcMar>
              <w:left w:w="360" w:type="dxa"/>
            </w:tcMar>
          </w:tcPr>
          <w:p w14:paraId="23509230" w14:textId="77777777" w:rsidR="00C9629B" w:rsidRDefault="00C9629B" w:rsidP="00B610CA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04FCFF" w14:textId="3DEEC71C" w:rsidR="00C9629B" w:rsidRPr="007260FE" w:rsidRDefault="00C9629B" w:rsidP="00B610CA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bookmarkStart w:id="0" w:name="_Toc62401717"/>
            <w:r>
              <w:rPr>
                <w:rFonts w:ascii="Arial" w:hAnsi="Arial" w:cs="Arial"/>
                <w:b/>
                <w:sz w:val="30"/>
                <w:szCs w:val="30"/>
              </w:rPr>
              <w:t>activity</w:t>
            </w:r>
            <w:bookmarkEnd w:id="0"/>
            <w:r w:rsidR="00A8605B">
              <w:rPr>
                <w:rFonts w:ascii="Arial" w:hAnsi="Arial" w:cs="Arial"/>
                <w:b/>
                <w:sz w:val="30"/>
                <w:szCs w:val="30"/>
              </w:rPr>
              <w:t xml:space="preserve"> 0</w:t>
            </w:r>
            <w:r w:rsidR="00676B1A">
              <w:rPr>
                <w:rFonts w:ascii="Arial" w:hAnsi="Arial" w:cs="Arial"/>
                <w:b/>
                <w:sz w:val="30"/>
                <w:szCs w:val="30"/>
              </w:rPr>
              <w:t>4</w:t>
            </w:r>
            <w:r w:rsidR="00CB2F80">
              <w:rPr>
                <w:rFonts w:ascii="Arial" w:hAnsi="Arial" w:cs="Arial"/>
                <w:b/>
                <w:sz w:val="30"/>
                <w:szCs w:val="30"/>
              </w:rPr>
              <w:t xml:space="preserve">: </w:t>
            </w:r>
            <w:r w:rsidR="00676B1A">
              <w:rPr>
                <w:rFonts w:ascii="Arial" w:hAnsi="Arial" w:cs="Arial"/>
                <w:b/>
                <w:sz w:val="30"/>
                <w:szCs w:val="30"/>
              </w:rPr>
              <w:t>CONTACT FORM</w:t>
            </w:r>
          </w:p>
          <w:p w14:paraId="0B6AC05F" w14:textId="77777777" w:rsidR="00C9629B" w:rsidRPr="00EA58E7" w:rsidRDefault="00C9629B" w:rsidP="00B610CA"/>
        </w:tc>
      </w:tr>
      <w:tr w:rsidR="00C9629B" w:rsidRPr="006700AB" w14:paraId="35D9AB1C" w14:textId="77777777" w:rsidTr="002E2E84">
        <w:trPr>
          <w:gridAfter w:val="1"/>
          <w:wAfter w:w="27" w:type="dxa"/>
          <w:trHeight w:val="368"/>
        </w:trPr>
        <w:tc>
          <w:tcPr>
            <w:tcW w:w="9322" w:type="dxa"/>
            <w:gridSpan w:val="4"/>
            <w:tcMar>
              <w:left w:w="360" w:type="dxa"/>
            </w:tcMar>
          </w:tcPr>
          <w:p w14:paraId="78D59C4A" w14:textId="77777777" w:rsidR="00C9629B" w:rsidRPr="006700AB" w:rsidRDefault="00C9629B" w:rsidP="00B610CA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A06DB21" wp14:editId="5411573B">
                      <wp:extent cx="227812" cy="311173"/>
                      <wp:effectExtent l="0" t="3810" r="0" b="0"/>
                      <wp:docPr id="3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BDFC3" w14:textId="77777777" w:rsidR="00C9629B" w:rsidRPr="00AF4EA4" w:rsidRDefault="00C9629B" w:rsidP="00C9629B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06DB21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GPiwQAANY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z&#10;n7GPiwQAANY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4EBDFC3" w14:textId="77777777" w:rsidR="00C9629B" w:rsidRPr="00AF4EA4" w:rsidRDefault="00C9629B" w:rsidP="00C9629B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629B" w14:paraId="3DC21F95" w14:textId="77777777" w:rsidTr="002E2E84">
        <w:trPr>
          <w:gridAfter w:val="1"/>
          <w:wAfter w:w="27" w:type="dxa"/>
          <w:trHeight w:val="1763"/>
        </w:trPr>
        <w:tc>
          <w:tcPr>
            <w:tcW w:w="9322" w:type="dxa"/>
            <w:gridSpan w:val="4"/>
            <w:tcMar>
              <w:left w:w="360" w:type="dxa"/>
            </w:tcMar>
          </w:tcPr>
          <w:p w14:paraId="063E7A02" w14:textId="0F88D3CE" w:rsidR="00C9629B" w:rsidRDefault="00C16CB0" w:rsidP="002E2E84">
            <w:pPr>
              <w:pStyle w:val="Heading2"/>
            </w:pPr>
            <w:r w:rsidRPr="00C16CB0">
              <w:t>DIRECTION</w:t>
            </w:r>
          </w:p>
          <w:p w14:paraId="7BDB0552" w14:textId="77777777" w:rsidR="002E2E84" w:rsidRPr="002E2E84" w:rsidRDefault="002E2E84" w:rsidP="002E2E84"/>
          <w:p w14:paraId="2BB3CD95" w14:textId="4CD487CC" w:rsidR="0027583C" w:rsidRDefault="00676B1A" w:rsidP="00954DE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Write a PHP program that enables the user to send an email through a contact form.</w:t>
            </w:r>
          </w:p>
          <w:p w14:paraId="2AE7EAF0" w14:textId="17711CF2" w:rsidR="00676B1A" w:rsidRDefault="00676B1A" w:rsidP="00676B1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Design the contact form in HTML and CSS.</w:t>
            </w:r>
          </w:p>
          <w:p w14:paraId="69702D5A" w14:textId="346037BC" w:rsidR="00676B1A" w:rsidRPr="00676B1A" w:rsidRDefault="00676B1A" w:rsidP="00676B1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Attach your activity worksheet and activity files here.</w:t>
            </w:r>
          </w:p>
          <w:p w14:paraId="3587C176" w14:textId="77777777" w:rsidR="00C9629B" w:rsidRDefault="00C9629B" w:rsidP="00B610CA">
            <w:pPr>
              <w:pStyle w:val="ProfileText"/>
              <w:pBdr>
                <w:bottom w:val="single" w:sz="8" w:space="1" w:color="99CB38" w:themeColor="accent1"/>
              </w:pBdr>
              <w:jc w:val="both"/>
              <w:rPr>
                <w:rFonts w:ascii="Arial" w:hAnsi="Arial" w:cs="Arial"/>
                <w:szCs w:val="22"/>
              </w:rPr>
            </w:pPr>
          </w:p>
          <w:p w14:paraId="3415A75B" w14:textId="77777777" w:rsidR="00C9629B" w:rsidRDefault="00C9629B" w:rsidP="00B610CA">
            <w:pPr>
              <w:spacing w:after="160" w:line="259" w:lineRule="auto"/>
              <w:ind w:right="0"/>
              <w:rPr>
                <w:b/>
                <w:noProof/>
                <w:lang w:val="en-PH" w:eastAsia="en-PH"/>
              </w:rPr>
            </w:pPr>
          </w:p>
        </w:tc>
      </w:tr>
      <w:tr w:rsidR="00A92D49" w:rsidRPr="00EA58E7" w14:paraId="469F7F2B" w14:textId="77777777" w:rsidTr="002E2E84">
        <w:trPr>
          <w:gridBefore w:val="1"/>
          <w:gridAfter w:val="1"/>
          <w:wBefore w:w="11" w:type="dxa"/>
          <w:wAfter w:w="27" w:type="dxa"/>
          <w:trHeight w:val="368"/>
        </w:trPr>
        <w:tc>
          <w:tcPr>
            <w:tcW w:w="9311" w:type="dxa"/>
            <w:gridSpan w:val="3"/>
            <w:shd w:val="clear" w:color="auto" w:fill="31521B" w:themeFill="accent2" w:themeFillShade="80"/>
            <w:tcMar>
              <w:left w:w="360" w:type="dxa"/>
            </w:tcMar>
          </w:tcPr>
          <w:p w14:paraId="339F7681" w14:textId="77777777" w:rsidR="00A92D49" w:rsidRDefault="00A92D49" w:rsidP="007F49F4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bookmarkStart w:id="1" w:name="_Hlk86063149"/>
          </w:p>
          <w:p w14:paraId="07920690" w14:textId="0AC274F5" w:rsidR="00A92D49" w:rsidRPr="007260FE" w:rsidRDefault="00954DE7" w:rsidP="007F49F4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rubrics for grading</w:t>
            </w:r>
            <w:r w:rsidR="003F14CF">
              <w:rPr>
                <w:rFonts w:ascii="Arial" w:hAnsi="Arial" w:cs="Arial"/>
                <w:b/>
                <w:sz w:val="30"/>
                <w:szCs w:val="30"/>
              </w:rPr>
              <w:t>:</w:t>
            </w:r>
          </w:p>
          <w:p w14:paraId="081271AC" w14:textId="77777777" w:rsidR="00A92D49" w:rsidRPr="00EA58E7" w:rsidRDefault="00A92D49" w:rsidP="007F49F4"/>
        </w:tc>
      </w:tr>
      <w:tr w:rsidR="00A92D49" w:rsidRPr="006700AB" w14:paraId="42A81D65" w14:textId="77777777" w:rsidTr="002E2E84">
        <w:trPr>
          <w:gridBefore w:val="1"/>
          <w:gridAfter w:val="1"/>
          <w:wBefore w:w="11" w:type="dxa"/>
          <w:wAfter w:w="27" w:type="dxa"/>
          <w:trHeight w:val="368"/>
        </w:trPr>
        <w:tc>
          <w:tcPr>
            <w:tcW w:w="9311" w:type="dxa"/>
            <w:gridSpan w:val="3"/>
            <w:tcMar>
              <w:left w:w="360" w:type="dxa"/>
            </w:tcMar>
          </w:tcPr>
          <w:p w14:paraId="6FDE6A7C" w14:textId="77777777" w:rsidR="00A92D49" w:rsidRPr="006700AB" w:rsidRDefault="00A92D49" w:rsidP="007F49F4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64C29C" wp14:editId="598ACC43">
                      <wp:extent cx="227812" cy="311173"/>
                      <wp:effectExtent l="0" t="3810" r="0" b="0"/>
                      <wp:docPr id="7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B28F7" w14:textId="77777777" w:rsidR="00A92D49" w:rsidRPr="00AF4EA4" w:rsidRDefault="00A92D49" w:rsidP="00A92D49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4C29C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/B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ATPf8G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73B28F7" w14:textId="77777777" w:rsidR="00A92D49" w:rsidRPr="00AF4EA4" w:rsidRDefault="00A92D49" w:rsidP="00A92D49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bookmarkEnd w:id="1"/>
      <w:tr w:rsidR="00954DE7" w:rsidRPr="00954DE7" w14:paraId="2C58CB3F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431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12" w:space="0" w:color="9FD27B"/>
              <w:right w:val="single" w:sz="4" w:space="0" w:color="BEE1A8"/>
            </w:tcBorders>
            <w:hideMark/>
          </w:tcPr>
          <w:p w14:paraId="6AD2CE8B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58"/>
              <w:ind w:left="107" w:right="0"/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  <w:t>Category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12" w:space="0" w:color="9FD27B"/>
              <w:right w:val="single" w:sz="4" w:space="0" w:color="BEE1A8"/>
            </w:tcBorders>
            <w:hideMark/>
          </w:tcPr>
          <w:p w14:paraId="344A959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58"/>
              <w:ind w:left="108" w:right="0"/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  <w:t>Description</w:t>
            </w:r>
          </w:p>
        </w:tc>
      </w:tr>
      <w:tr w:rsidR="00954DE7" w:rsidRPr="00954DE7" w14:paraId="7858BB13" w14:textId="77777777" w:rsidTr="00676B1A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872"/>
        </w:trPr>
        <w:tc>
          <w:tcPr>
            <w:tcW w:w="2180" w:type="dxa"/>
            <w:tcBorders>
              <w:top w:val="single" w:sz="12" w:space="0" w:color="9FD27B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vAlign w:val="center"/>
            <w:hideMark/>
          </w:tcPr>
          <w:p w14:paraId="6579F51E" w14:textId="77777777" w:rsidR="00954DE7" w:rsidRPr="00954DE7" w:rsidRDefault="00954DE7" w:rsidP="00676B1A">
            <w:pPr>
              <w:widowControl w:val="0"/>
              <w:autoSpaceDE w:val="0"/>
              <w:autoSpaceDN w:val="0"/>
              <w:spacing w:line="252" w:lineRule="exact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Program</w:t>
            </w:r>
          </w:p>
          <w:p w14:paraId="12BD79CF" w14:textId="77777777" w:rsidR="00954DE7" w:rsidRPr="00954DE7" w:rsidRDefault="00954DE7" w:rsidP="00676B1A">
            <w:pPr>
              <w:widowControl w:val="0"/>
              <w:autoSpaceDE w:val="0"/>
              <w:autoSpaceDN w:val="0"/>
              <w:spacing w:before="2" w:line="290" w:lineRule="atLeast"/>
              <w:ind w:left="107" w:right="997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Execution (25pts)</w:t>
            </w:r>
          </w:p>
        </w:tc>
        <w:tc>
          <w:tcPr>
            <w:tcW w:w="6649" w:type="dxa"/>
            <w:gridSpan w:val="2"/>
            <w:tcBorders>
              <w:top w:val="single" w:sz="12" w:space="0" w:color="9FD27B"/>
              <w:left w:val="single" w:sz="4" w:space="0" w:color="BEE1A8"/>
              <w:bottom w:val="single" w:sz="4" w:space="0" w:color="BEE1A8"/>
              <w:right w:val="single" w:sz="4" w:space="0" w:color="BEE1A8"/>
            </w:tcBorders>
          </w:tcPr>
          <w:p w14:paraId="09F6C1FC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4"/>
              <w:ind w:right="0"/>
              <w:rPr>
                <w:rFonts w:ascii="Arial" w:eastAsia="Arial" w:hAnsi="Arial" w:cs="Arial"/>
                <w:sz w:val="25"/>
                <w:szCs w:val="22"/>
                <w:lang w:eastAsia="en-US"/>
              </w:rPr>
            </w:pPr>
          </w:p>
          <w:p w14:paraId="5A7C9479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executes correctly with no syntax or runtime errors.</w:t>
            </w:r>
          </w:p>
        </w:tc>
      </w:tr>
      <w:tr w:rsidR="00954DE7" w:rsidRPr="00954DE7" w14:paraId="3D6F97DA" w14:textId="77777777" w:rsidTr="00676B1A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2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vAlign w:val="center"/>
            <w:hideMark/>
          </w:tcPr>
          <w:p w14:paraId="7F0DAEED" w14:textId="77777777" w:rsidR="00954DE7" w:rsidRPr="00954DE7" w:rsidRDefault="00954DE7" w:rsidP="00676B1A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Correctness</w:t>
            </w:r>
          </w:p>
          <w:p w14:paraId="4AFCB102" w14:textId="77777777" w:rsidR="00954DE7" w:rsidRPr="00954DE7" w:rsidRDefault="00954DE7" w:rsidP="00676B1A">
            <w:pPr>
              <w:widowControl w:val="0"/>
              <w:autoSpaceDE w:val="0"/>
              <w:autoSpaceDN w:val="0"/>
              <w:spacing w:before="37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5B1F7DC1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produces correct answers or appropriate results for all</w:t>
            </w:r>
          </w:p>
          <w:p w14:paraId="622841C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inputs tested.</w:t>
            </w:r>
          </w:p>
        </w:tc>
      </w:tr>
      <w:tr w:rsidR="00954DE7" w:rsidRPr="00954DE7" w14:paraId="5848AEBB" w14:textId="77777777" w:rsidTr="00676B1A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0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vAlign w:val="center"/>
            <w:hideMark/>
          </w:tcPr>
          <w:p w14:paraId="7D216101" w14:textId="7CB9F499" w:rsidR="00954DE7" w:rsidRPr="00954DE7" w:rsidRDefault="00676B1A" w:rsidP="00676B1A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b/>
                <w:szCs w:val="22"/>
                <w:lang w:eastAsia="en-US"/>
              </w:rPr>
              <w:t>Layout</w:t>
            </w:r>
          </w:p>
          <w:p w14:paraId="04936944" w14:textId="77777777" w:rsidR="00954DE7" w:rsidRPr="00954DE7" w:rsidRDefault="00954DE7" w:rsidP="00676B1A">
            <w:pPr>
              <w:widowControl w:val="0"/>
              <w:autoSpaceDE w:val="0"/>
              <w:autoSpaceDN w:val="0"/>
              <w:spacing w:before="37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1B9E336E" w14:textId="77777777" w:rsidR="00676B1A" w:rsidRPr="00676B1A" w:rsidRDefault="00676B1A" w:rsidP="00676B1A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676B1A">
              <w:rPr>
                <w:rFonts w:ascii="Arial" w:eastAsia="Arial" w:hAnsi="Arial" w:cs="Arial"/>
                <w:szCs w:val="22"/>
                <w:lang w:eastAsia="en-US"/>
              </w:rPr>
              <w:t>The page has an exceptionally attractive and usable layout. It is</w:t>
            </w:r>
          </w:p>
          <w:p w14:paraId="1F27C4D3" w14:textId="77777777" w:rsidR="00676B1A" w:rsidRPr="00676B1A" w:rsidRDefault="00676B1A" w:rsidP="00676B1A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676B1A">
              <w:rPr>
                <w:rFonts w:ascii="Arial" w:eastAsia="Arial" w:hAnsi="Arial" w:cs="Arial"/>
                <w:szCs w:val="22"/>
                <w:lang w:eastAsia="en-US"/>
              </w:rPr>
              <w:t>easy to locate all important elements. White space, graphic</w:t>
            </w:r>
          </w:p>
          <w:p w14:paraId="53B69F87" w14:textId="77777777" w:rsidR="00676B1A" w:rsidRPr="00676B1A" w:rsidRDefault="00676B1A" w:rsidP="00676B1A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676B1A">
              <w:rPr>
                <w:rFonts w:ascii="Arial" w:eastAsia="Arial" w:hAnsi="Arial" w:cs="Arial"/>
                <w:szCs w:val="22"/>
                <w:lang w:eastAsia="en-US"/>
              </w:rPr>
              <w:t>elements and/or alignment are used effectively to organize</w:t>
            </w:r>
          </w:p>
          <w:p w14:paraId="19291649" w14:textId="2012E5D2" w:rsidR="00954DE7" w:rsidRPr="00954DE7" w:rsidRDefault="00676B1A" w:rsidP="00676B1A">
            <w:pPr>
              <w:widowControl w:val="0"/>
              <w:autoSpaceDE w:val="0"/>
              <w:autoSpaceDN w:val="0"/>
              <w:spacing w:before="37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676B1A">
              <w:rPr>
                <w:rFonts w:ascii="Arial" w:eastAsia="Arial" w:hAnsi="Arial" w:cs="Arial"/>
                <w:szCs w:val="22"/>
                <w:lang w:eastAsia="en-US"/>
              </w:rPr>
              <w:t>material.</w:t>
            </w:r>
          </w:p>
        </w:tc>
      </w:tr>
      <w:tr w:rsidR="00954DE7" w:rsidRPr="00954DE7" w14:paraId="4C120A37" w14:textId="77777777" w:rsidTr="00676B1A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2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vAlign w:val="center"/>
            <w:hideMark/>
          </w:tcPr>
          <w:p w14:paraId="77642F52" w14:textId="77777777" w:rsidR="00954DE7" w:rsidRPr="00954DE7" w:rsidRDefault="00954DE7" w:rsidP="00676B1A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Logic</w:t>
            </w:r>
          </w:p>
          <w:p w14:paraId="59785280" w14:textId="77777777" w:rsidR="00954DE7" w:rsidRPr="00954DE7" w:rsidRDefault="00954DE7" w:rsidP="00676B1A">
            <w:pPr>
              <w:widowControl w:val="0"/>
              <w:autoSpaceDE w:val="0"/>
              <w:autoSpaceDN w:val="0"/>
              <w:spacing w:before="39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801E01F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logic is correct, with no known boundary errors, and</w:t>
            </w:r>
          </w:p>
          <w:p w14:paraId="7B000D7A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9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no redundant or contradictory conditions.</w:t>
            </w:r>
          </w:p>
        </w:tc>
      </w:tr>
    </w:tbl>
    <w:p w14:paraId="4E0B1BE0" w14:textId="77777777" w:rsidR="00945060" w:rsidRDefault="00945060" w:rsidP="002E2E84">
      <w:pPr>
        <w:pStyle w:val="ProfileText"/>
      </w:pPr>
    </w:p>
    <w:p w14:paraId="2040E947" w14:textId="77777777" w:rsidR="0027583C" w:rsidRDefault="0027583C" w:rsidP="002E2E84">
      <w:pPr>
        <w:pStyle w:val="ProfileText"/>
      </w:pPr>
    </w:p>
    <w:p w14:paraId="100772B9" w14:textId="77777777" w:rsidR="00676B1A" w:rsidRDefault="00676B1A" w:rsidP="002E2E84">
      <w:pPr>
        <w:pStyle w:val="ProfileText"/>
      </w:pPr>
    </w:p>
    <w:p w14:paraId="2EF3A7C7" w14:textId="77777777" w:rsidR="002E2E84" w:rsidRDefault="002E2E84" w:rsidP="002E2E84">
      <w:pPr>
        <w:pStyle w:val="ProfileText"/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6F2C4FE9" wp14:editId="1202995B">
            <wp:simplePos x="0" y="0"/>
            <wp:positionH relativeFrom="column">
              <wp:posOffset>441325</wp:posOffset>
            </wp:positionH>
            <wp:positionV relativeFrom="paragraph">
              <wp:posOffset>111125</wp:posOffset>
            </wp:positionV>
            <wp:extent cx="1028700" cy="911860"/>
            <wp:effectExtent l="0" t="0" r="0" b="2540"/>
            <wp:wrapNone/>
            <wp:docPr id="5" name="Picture 5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vSU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845BF" w14:textId="77777777" w:rsidR="002E2E84" w:rsidRPr="007E0F6B" w:rsidRDefault="002E2E84" w:rsidP="002E2E84">
      <w:pPr>
        <w:jc w:val="center"/>
      </w:pPr>
      <w:r w:rsidRPr="0059041D">
        <w:rPr>
          <w:rFonts w:ascii="Century Gothic" w:eastAsia="Calibri" w:hAnsi="Century Gothic" w:cs="Times New Roman"/>
          <w:snapToGrid w:val="0"/>
        </w:rPr>
        <w:t>Republic of the Philippines</w:t>
      </w:r>
    </w:p>
    <w:p w14:paraId="2518A307" w14:textId="77777777" w:rsidR="002E2E84" w:rsidRPr="0059041D" w:rsidRDefault="002E2E84" w:rsidP="002E2E84">
      <w:pPr>
        <w:jc w:val="center"/>
        <w:rPr>
          <w:rFonts w:ascii="Bookman Old Style" w:eastAsia="Calibri" w:hAnsi="Bookman Old Style" w:cs="Times New Roman"/>
          <w:b/>
          <w:snapToGrid w:val="0"/>
        </w:rPr>
      </w:pPr>
      <w:r w:rsidRPr="0059041D">
        <w:rPr>
          <w:rFonts w:ascii="Bookman Old Style" w:eastAsia="Calibri" w:hAnsi="Bookman Old Style" w:cs="Times New Roman"/>
          <w:b/>
          <w:sz w:val="28"/>
          <w:szCs w:val="28"/>
        </w:rPr>
        <w:t>CAVITE STATE UNIVERSITY</w:t>
      </w:r>
    </w:p>
    <w:p w14:paraId="3D3319F0" w14:textId="77777777" w:rsidR="002E2E84" w:rsidRPr="0059041D" w:rsidRDefault="002E2E84" w:rsidP="002E2E84">
      <w:pPr>
        <w:jc w:val="center"/>
        <w:rPr>
          <w:rFonts w:ascii="Century Gothic" w:eastAsia="Calibri" w:hAnsi="Century Gothic" w:cs="Times New Roman"/>
          <w:b/>
          <w:snapToGrid w:val="0"/>
        </w:rPr>
      </w:pPr>
      <w:r w:rsidRPr="0059041D">
        <w:rPr>
          <w:rFonts w:ascii="Century Gothic" w:eastAsia="Calibri" w:hAnsi="Century Gothic" w:cs="Times New Roman"/>
          <w:b/>
          <w:snapToGrid w:val="0"/>
        </w:rPr>
        <w:t>Bacoor City Campus</w:t>
      </w:r>
    </w:p>
    <w:p w14:paraId="6C76D038" w14:textId="77777777" w:rsidR="002E2E84" w:rsidRDefault="002E2E84" w:rsidP="002E2E84">
      <w:pPr>
        <w:jc w:val="center"/>
        <w:rPr>
          <w:rFonts w:ascii="Century Gothic" w:eastAsia="Calibri" w:hAnsi="Century Gothic" w:cs="Times New Roman"/>
          <w:snapToGrid w:val="0"/>
          <w:sz w:val="20"/>
          <w:szCs w:val="20"/>
        </w:rPr>
      </w:pPr>
      <w:r w:rsidRPr="0059041D">
        <w:rPr>
          <w:rFonts w:ascii="Century Gothic" w:eastAsia="Calibri" w:hAnsi="Century Gothic" w:cs="Times New Roman"/>
          <w:snapToGrid w:val="0"/>
          <w:sz w:val="20"/>
          <w:szCs w:val="20"/>
        </w:rPr>
        <w:t>SHIV, Molino VI, City of Bacoor</w:t>
      </w:r>
    </w:p>
    <w:p w14:paraId="251EF1DA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 w:rsidRPr="00A36DEC">
        <w:rPr>
          <w:rFonts w:ascii="Arial" w:hAnsi="Arial" w:cs="Arial"/>
          <w:b/>
        </w:rPr>
        <w:t>DEPARTMENT OF COMPUTER STUDIES</w:t>
      </w:r>
    </w:p>
    <w:p w14:paraId="2F30F543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ITEC 106: IT Elective 2 (Web Systems and Technologies 2)</w:t>
      </w:r>
    </w:p>
    <w:p w14:paraId="043DE69B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 w:rsidRPr="00A36DEC">
        <w:rPr>
          <w:rFonts w:ascii="Arial" w:hAnsi="Arial" w:cs="Arial"/>
          <w:b/>
        </w:rPr>
        <w:t>Activity Sheet</w:t>
      </w:r>
    </w:p>
    <w:p w14:paraId="55C484ED" w14:textId="77777777" w:rsidR="002E2E84" w:rsidRDefault="002E2E84" w:rsidP="002E2E84">
      <w:pPr>
        <w:ind w:righ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954DE7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</w:t>
      </w:r>
      <w:r w:rsidRPr="00A36DEC">
        <w:rPr>
          <w:rFonts w:ascii="Arial" w:hAnsi="Arial" w:cs="Arial"/>
          <w:b/>
        </w:rPr>
        <w:t>Semester, A.Y. 202</w:t>
      </w:r>
      <w:r>
        <w:rPr>
          <w:rFonts w:ascii="Arial" w:hAnsi="Arial" w:cs="Arial"/>
          <w:b/>
        </w:rPr>
        <w:t>1</w:t>
      </w:r>
      <w:r w:rsidRPr="00A36DEC">
        <w:rPr>
          <w:rFonts w:ascii="Arial" w:hAnsi="Arial" w:cs="Arial"/>
          <w:b/>
        </w:rPr>
        <w:t>-202</w:t>
      </w:r>
      <w:r>
        <w:rPr>
          <w:rFonts w:ascii="Arial" w:hAnsi="Arial" w:cs="Arial"/>
          <w:b/>
        </w:rPr>
        <w:t>2</w:t>
      </w:r>
    </w:p>
    <w:tbl>
      <w:tblPr>
        <w:tblStyle w:val="TableGrid"/>
        <w:tblpPr w:leftFromText="180" w:rightFromText="180" w:vertAnchor="text" w:horzAnchor="margin" w:tblpXSpec="center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6295"/>
        <w:gridCol w:w="2495"/>
      </w:tblGrid>
      <w:tr w:rsidR="002E2E84" w:rsidRPr="00437936" w14:paraId="5AD72EF9" w14:textId="77777777" w:rsidTr="00412C55">
        <w:tc>
          <w:tcPr>
            <w:tcW w:w="6295" w:type="dxa"/>
          </w:tcPr>
          <w:p w14:paraId="3F28C8E3" w14:textId="02853D9D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b/>
                <w:bCs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Name: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  <w:r w:rsidR="00412C55">
              <w:rPr>
                <w:rFonts w:ascii="Arial" w:hAnsi="Arial" w:cs="Arial"/>
                <w:b/>
                <w:bCs/>
                <w:noProof/>
                <w:lang w:val="en-PH" w:eastAsia="en-PH"/>
              </w:rPr>
              <w:t>Nommel Isanar L. Amolat</w:t>
            </w:r>
          </w:p>
        </w:tc>
        <w:tc>
          <w:tcPr>
            <w:tcW w:w="2495" w:type="dxa"/>
          </w:tcPr>
          <w:p w14:paraId="1AAF86E8" w14:textId="6D0140A5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Date: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  <w:r w:rsidR="00412C55">
              <w:rPr>
                <w:rFonts w:ascii="Arial" w:hAnsi="Arial" w:cs="Arial"/>
                <w:b/>
                <w:bCs/>
                <w:noProof/>
                <w:lang w:val="en-PH" w:eastAsia="en-PH"/>
              </w:rPr>
              <w:t>April 29, 2022</w:t>
            </w:r>
          </w:p>
        </w:tc>
      </w:tr>
      <w:tr w:rsidR="002E2E84" w:rsidRPr="00437936" w14:paraId="7E711153" w14:textId="77777777" w:rsidTr="00412C55">
        <w:tc>
          <w:tcPr>
            <w:tcW w:w="6295" w:type="dxa"/>
          </w:tcPr>
          <w:p w14:paraId="0C31E53F" w14:textId="67A78658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Course/Yr&amp;Section: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  <w:r w:rsidR="00412C55">
              <w:rPr>
                <w:rFonts w:ascii="Arial" w:hAnsi="Arial" w:cs="Arial"/>
                <w:b/>
                <w:bCs/>
                <w:noProof/>
                <w:lang w:val="en-PH" w:eastAsia="en-PH"/>
              </w:rPr>
              <w:t>BSIT 4-3</w:t>
            </w:r>
          </w:p>
        </w:tc>
        <w:tc>
          <w:tcPr>
            <w:tcW w:w="2495" w:type="dxa"/>
          </w:tcPr>
          <w:p w14:paraId="71344CBE" w14:textId="7777777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b/>
                <w:bCs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Score: </w:t>
            </w:r>
          </w:p>
        </w:tc>
      </w:tr>
    </w:tbl>
    <w:p w14:paraId="60B6005A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2E84" w:rsidRPr="00EA58E7" w14:paraId="64C10EE7" w14:textId="77777777" w:rsidTr="006C74E8">
        <w:trPr>
          <w:trHeight w:val="368"/>
        </w:trPr>
        <w:tc>
          <w:tcPr>
            <w:tcW w:w="9350" w:type="dxa"/>
            <w:shd w:val="clear" w:color="auto" w:fill="31521B" w:themeFill="accent2" w:themeFillShade="80"/>
            <w:tcMar>
              <w:left w:w="360" w:type="dxa"/>
            </w:tcMar>
          </w:tcPr>
          <w:p w14:paraId="53254474" w14:textId="77777777" w:rsidR="002E2E84" w:rsidRDefault="002E2E84" w:rsidP="007D1FAC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BFF78C" w14:textId="10F2A8C0" w:rsidR="002E2E84" w:rsidRPr="007260FE" w:rsidRDefault="002E2E84" w:rsidP="007D1FAC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screenshot</w:t>
            </w:r>
          </w:p>
          <w:p w14:paraId="7A8894CA" w14:textId="77777777" w:rsidR="002E2E84" w:rsidRPr="00EA58E7" w:rsidRDefault="002E2E84" w:rsidP="007D1FAC"/>
        </w:tc>
      </w:tr>
      <w:tr w:rsidR="002E2E84" w:rsidRPr="006700AB" w14:paraId="1FEFEFA1" w14:textId="77777777" w:rsidTr="006C74E8">
        <w:trPr>
          <w:trHeight w:val="368"/>
        </w:trPr>
        <w:tc>
          <w:tcPr>
            <w:tcW w:w="9350" w:type="dxa"/>
            <w:tcMar>
              <w:left w:w="360" w:type="dxa"/>
            </w:tcMar>
          </w:tcPr>
          <w:p w14:paraId="5D65A821" w14:textId="77777777" w:rsidR="002E2E84" w:rsidRPr="006700AB" w:rsidRDefault="002E2E84" w:rsidP="007D1FAC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2C8ADB5" wp14:editId="77BCD7C3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F8AB30" w14:textId="77777777" w:rsidR="002E2E84" w:rsidRPr="00AF4EA4" w:rsidRDefault="002E2E84" w:rsidP="002E2E8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C8ADB5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8F8AB30" w14:textId="77777777" w:rsidR="002E2E84" w:rsidRPr="00AF4EA4" w:rsidRDefault="002E2E84" w:rsidP="002E2E8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6166074" w14:textId="2154C2DD" w:rsidR="006C74E8" w:rsidRDefault="006C74E8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619F4970" wp14:editId="5E8BC117">
            <wp:extent cx="5924550" cy="6858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606F7F75" wp14:editId="1225677E">
            <wp:extent cx="5924550" cy="59150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1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37A1F849" wp14:editId="35F7CE20">
            <wp:extent cx="5924550" cy="68580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4BC464C9" wp14:editId="0F7CB223">
            <wp:extent cx="5924550" cy="68580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7917FFF1" wp14:editId="20B45707">
            <wp:extent cx="5924550" cy="68580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71D01" w14:textId="7038976F" w:rsidR="002E2E84" w:rsidRDefault="006C74E8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  <w:r w:rsidRPr="006C74E8">
        <w:rPr>
          <w:rFonts w:ascii="Calibri" w:eastAsia="Calibri" w:hAnsi="Calibri" w:cs="Times New Roman"/>
          <w:szCs w:val="22"/>
          <w:lang w:val="en-PH" w:eastAsia="en-US"/>
        </w:rPr>
        <w:drawing>
          <wp:inline distT="0" distB="0" distL="0" distR="0" wp14:anchorId="6BA10E1A" wp14:editId="6AF9121B">
            <wp:extent cx="5926455" cy="1980565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8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39A1B" w14:textId="551BDADE" w:rsidR="002E2E84" w:rsidRDefault="008438CC" w:rsidP="008438CC">
      <w:pPr>
        <w:ind w:right="0"/>
        <w:rPr>
          <w:rFonts w:ascii="Calibri" w:eastAsia="Calibri" w:hAnsi="Calibri" w:cs="Times New Roman"/>
          <w:szCs w:val="22"/>
          <w:lang w:val="en-PH" w:eastAsia="en-US"/>
        </w:rPr>
      </w:pPr>
      <w:r>
        <w:rPr>
          <w:rFonts w:ascii="Calibri" w:eastAsia="Calibri" w:hAnsi="Calibri" w:cs="Times New Roman"/>
          <w:szCs w:val="22"/>
          <w:lang w:val="en-PH" w:eastAsia="en-US"/>
        </w:rPr>
        <w:br w:type="page"/>
      </w:r>
    </w:p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2E84" w:rsidRPr="00EA58E7" w14:paraId="0E3132A0" w14:textId="77777777" w:rsidTr="002912D5">
        <w:trPr>
          <w:trHeight w:val="368"/>
        </w:trPr>
        <w:tc>
          <w:tcPr>
            <w:tcW w:w="9350" w:type="dxa"/>
            <w:shd w:val="clear" w:color="auto" w:fill="31521B" w:themeFill="accent2" w:themeFillShade="80"/>
            <w:tcMar>
              <w:left w:w="360" w:type="dxa"/>
            </w:tcMar>
          </w:tcPr>
          <w:p w14:paraId="048FBB1F" w14:textId="77777777" w:rsidR="002E2E84" w:rsidRDefault="002E2E84" w:rsidP="007D1FAC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0A3A7A" w14:textId="490A1DAE" w:rsidR="002E2E84" w:rsidRPr="007260FE" w:rsidRDefault="002E2E84" w:rsidP="007D1FAC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source code</w:t>
            </w:r>
          </w:p>
          <w:p w14:paraId="38722639" w14:textId="77777777" w:rsidR="002E2E84" w:rsidRPr="00EA58E7" w:rsidRDefault="002E2E84" w:rsidP="007D1FAC"/>
        </w:tc>
      </w:tr>
      <w:tr w:rsidR="002E2E84" w:rsidRPr="006700AB" w14:paraId="2D8102B0" w14:textId="77777777" w:rsidTr="002912D5">
        <w:trPr>
          <w:trHeight w:val="368"/>
        </w:trPr>
        <w:tc>
          <w:tcPr>
            <w:tcW w:w="9350" w:type="dxa"/>
            <w:tcMar>
              <w:left w:w="360" w:type="dxa"/>
            </w:tcMar>
          </w:tcPr>
          <w:p w14:paraId="106FD668" w14:textId="77777777" w:rsidR="002E2E84" w:rsidRPr="006700AB" w:rsidRDefault="002E2E84" w:rsidP="007D1FAC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4950E889" wp14:editId="3FF5BE5D">
                      <wp:extent cx="227812" cy="311173"/>
                      <wp:effectExtent l="0" t="3810" r="0" b="0"/>
                      <wp:docPr id="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D7DB24" w14:textId="77777777" w:rsidR="002E2E84" w:rsidRPr="00AF4EA4" w:rsidRDefault="002E2E84" w:rsidP="002E2E8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50E889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D7DB24" w14:textId="77777777" w:rsidR="002E2E84" w:rsidRPr="00AF4EA4" w:rsidRDefault="002E2E84" w:rsidP="002E2E8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C6530B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&lt;!--</w:t>
      </w:r>
      <w:proofErr w:type="gram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index.php</w:t>
      </w:r>
      <w:proofErr w:type="spell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--&gt;</w:t>
      </w:r>
    </w:p>
    <w:p w14:paraId="7109CF9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&lt;?php</w:t>
      </w:r>
    </w:p>
    <w:p w14:paraId="206EA7A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spell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require_once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"./vendor/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autoload.php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022A7F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spell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require_once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client.php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C931AC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spell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require_once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mailer.php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12763E6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D44923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isset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($_REQUEST[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"sign-out"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])) {</w:t>
      </w:r>
    </w:p>
    <w:p w14:paraId="2AA9320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deleteToken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))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header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"Location: ./"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37F1E4C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55E382A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14176BD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$sent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1914C5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gram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&amp;&amp;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isset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($_REQUEST[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])) {</w:t>
      </w:r>
    </w:p>
    <w:p w14:paraId="1E2B27D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$email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$_REQUEST[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"email"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];</w:t>
      </w:r>
    </w:p>
    <w:p w14:paraId="78A3077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$sent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sendEmail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($email[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"to"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 $email[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"subject"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 $email[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"message"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]);</w:t>
      </w:r>
    </w:p>
    <w:p w14:paraId="216337B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765CC07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F4F96E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0B5CEC7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$authenticated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authenticated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06E8753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1EE471C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?&gt;</w:t>
      </w:r>
    </w:p>
    <w:p w14:paraId="3CECBF3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&lt;!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DOCTYPE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html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171AE5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html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lang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en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139893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head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751950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charset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"UTF-8"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FCF71D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http-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equiv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"X-UA-Compatible"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content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"IE=edge"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44FB48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"viewport"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content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"width=device-width, initial-scale=1.0"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0CC797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F5C20A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link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"stylesheet"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href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"style.css"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C5D3B0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title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&gt;BSIT 4-3 | ITEC 106 | Laboratory Activity 3 | PHP File Manipulation&lt;/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title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FAF24C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head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D22FC6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238C20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"main-content"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67911A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&lt;?php </w:t>
      </w:r>
      <w:proofErr w:type="gram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$sent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 ?&gt;</w:t>
      </w:r>
    </w:p>
    <w:p w14:paraId="0DA76F4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&lt;?php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($sent)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{ ?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B653D2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&gt;Email has been successfully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sent.&lt;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5E6ED4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&lt;?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php }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 ?&gt;</w:t>
      </w:r>
    </w:p>
    <w:p w14:paraId="2728E7E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&gt;Something went wrong while sending your email. Make sure that you're following the correct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format.&lt;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755441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&lt;?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php }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?&gt;</w:t>
      </w:r>
    </w:p>
    <w:p w14:paraId="4D22D30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br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C0723E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&lt;?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php }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?&gt;</w:t>
      </w:r>
    </w:p>
    <w:p w14:paraId="48F9967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&lt;?php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 ?&gt;</w:t>
      </w:r>
    </w:p>
    <w:p w14:paraId="2A0DE72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"sign-out"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href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"?sign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-out"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&gt;&lt; Sign Out&lt;/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269F5D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method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"post"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60A4E0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"field"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45FDFC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email_from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&gt;From&lt;/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D186D1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"email"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email_from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&lt;?=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$authenticated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$authenticated[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emailAddress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]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: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?&gt;"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readonly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disabled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D1F0EF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B8DBEE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"field"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7E134A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email_to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&gt;To&lt;/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5ACCB7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"hint"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&gt;For multiple 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recipents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separate each email with a colon (;). (e.g. juan@email.com;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cruz@email.com)&lt;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/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105AEC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"email"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email_to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"email[to]"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required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20EE46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05C402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"field"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E159C4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email_subject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&gt;Subject&lt;/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E199C5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"text"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email_subject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"email[subject]"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78FD7A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451DD6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"field"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3A815F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email_message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&gt;Message&lt;/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2601C4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textarea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"email[message]"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email_message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cols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"30"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rows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"10"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&gt;&lt;/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textarea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required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C2A487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D2B6B5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button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"1"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&gt;Send&lt;/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button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5C23F4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80249B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&lt;?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php }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 ?&gt;</w:t>
      </w:r>
    </w:p>
    <w:p w14:paraId="0AD2601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&gt;You need to allow this app first to start sending emails with Gmail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Service.&lt;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3BD738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"hint"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&gt;Note that this app is not fully verified. If Google warned you about this, just ignore it and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continue.&lt;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/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605D0B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href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&lt;?=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?&gt;"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&gt;Authorize&lt;/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a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824F20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&lt;?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php }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?&gt;</w:t>
      </w:r>
    </w:p>
    <w:p w14:paraId="7C66699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FEE68C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837664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html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840966E" w14:textId="4D4C30D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2CFD85A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&lt;!--</w:t>
      </w:r>
      <w:proofErr w:type="gram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client.php</w:t>
      </w:r>
      <w:proofErr w:type="spell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--&gt;</w:t>
      </w:r>
    </w:p>
    <w:p w14:paraId="14FE481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&lt;?php</w:t>
      </w:r>
    </w:p>
    <w:p w14:paraId="7A20791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spell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require_once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"./vendor/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autoload.php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4AD14B6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A47951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dotenv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Dotenv</w:t>
      </w:r>
      <w:proofErr w:type="spell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\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Dotenv</w:t>
      </w:r>
      <w:proofErr w:type="spellEnd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::</w:t>
      </w:r>
      <w:proofErr w:type="spellStart"/>
      <w:proofErr w:type="gramEnd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createImmutable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__DIR__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072FCDA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dotenv</w:t>
      </w:r>
      <w:proofErr w:type="spellEnd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load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4FF0626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3FB8C6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use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Google\Client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; </w:t>
      </w:r>
    </w:p>
    <w:p w14:paraId="7446A28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use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Google\Service\Gmail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4D64E6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C8B210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'./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token.json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07F18A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66E1BC5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loadToken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7D02871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504FCA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B5E872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file_exists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 {</w:t>
      </w:r>
    </w:p>
    <w:p w14:paraId="4473211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json_decode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file_get_contents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true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0FC8F48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}</w:t>
      </w:r>
    </w:p>
    <w:p w14:paraId="2B59A6F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296786A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3A6B47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2D65878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2B0E1C0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saveToken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($token) {</w:t>
      </w:r>
    </w:p>
    <w:p w14:paraId="57559F9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proofErr w:type="gram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$token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AD8516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7B7A55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B4E30E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_exists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dirname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))) {</w:t>
      </w:r>
    </w:p>
    <w:p w14:paraId="11B5E56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mkdir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dirname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0700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true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0A2E8D1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}</w:t>
      </w:r>
    </w:p>
    <w:p w14:paraId="36E6873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file_put_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contents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json_encode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($token));</w:t>
      </w:r>
    </w:p>
    <w:p w14:paraId="44DD174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70D1D1C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C69D63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deleteToken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434B35C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,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75ABF3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_exists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))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false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F65F24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$res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unlink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accessTokenPath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750D479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98060F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$res;</w:t>
      </w:r>
    </w:p>
    <w:p w14:paraId="6D14E05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54EF1FB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4A01BE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($token) {</w:t>
      </w:r>
    </w:p>
    <w:p w14:paraId="3D5C1D4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$client;</w:t>
      </w:r>
    </w:p>
    <w:p w14:paraId="11DC000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($token);</w:t>
      </w:r>
    </w:p>
    <w:p w14:paraId="3FFA51E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saveToken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($token);</w:t>
      </w:r>
    </w:p>
    <w:p w14:paraId="0124F5B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01F25AE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996DE7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authenticated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3BE21CB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$client;</w:t>
      </w:r>
    </w:p>
    <w:p w14:paraId="6C7465A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isAccessTokenExpired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))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86CBB5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try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0E5AF1D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$mailer;</w:t>
      </w:r>
    </w:p>
    <w:p w14:paraId="51FB74C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$mailer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users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getProfile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36BCDE2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}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catch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Throwable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$e) {</w:t>
      </w:r>
    </w:p>
    <w:p w14:paraId="06A427F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29CCF8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}</w:t>
      </w:r>
    </w:p>
    <w:p w14:paraId="34D1F70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75FEE65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ED6874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authenticate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</w:t>
      </w:r>
    </w:p>
    <w:p w14:paraId="1711286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$client;</w:t>
      </w:r>
    </w:p>
    <w:p w14:paraId="0846ECC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23F74CF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loadToken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6150670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proofErr w:type="gram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648EA7A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4FC29F8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isset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($_GET[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"code"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])) {</w:t>
      </w:r>
    </w:p>
    <w:p w14:paraId="786E495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fetchAccessTokenWithAuthCode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($_GET[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"code"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]);</w:t>
      </w:r>
    </w:p>
    <w:p w14:paraId="3A0180C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66B52B4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// Check to see if there was an error.</w:t>
      </w:r>
    </w:p>
    <w:p w14:paraId="4F4A215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array_key_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exists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'error'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,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 {</w:t>
      </w:r>
    </w:p>
    <w:p w14:paraId="69EE5C6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createAuthUrl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785AB12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}</w:t>
      </w:r>
    </w:p>
    <w:p w14:paraId="4A4C178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</w:p>
    <w:p w14:paraId="642FDD4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1B48C5F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header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"Location: ./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index.php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1DF27B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}</w:t>
      </w:r>
    </w:p>
    <w:p w14:paraId="7902630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}</w:t>
      </w:r>
    </w:p>
    <w:p w14:paraId="6B9EDAF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</w:p>
    <w:p w14:paraId="484214B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isAccessTokenExpired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 {</w:t>
      </w:r>
    </w:p>
    <w:p w14:paraId="2A2156C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refreshToken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getRefreshToken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C0A967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refreshToken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 </w:t>
      </w:r>
    </w:p>
    <w:p w14:paraId="1D3A1C7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setAccessToken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</w:p>
    <w:p w14:paraId="596373B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fetchAccessTokenWithRefreshToken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refreshToken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));</w:t>
      </w:r>
    </w:p>
    <w:p w14:paraId="575A6BC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createAuthUrl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42E56B4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}</w:t>
      </w:r>
    </w:p>
    <w:p w14:paraId="7651BFF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93F190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4B05D1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3CF007A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F61A83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$client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new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Client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40803CE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// $client-&gt;</w:t>
      </w:r>
      <w:proofErr w:type="spell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setAuthConfig</w:t>
      </w:r>
      <w:proofErr w:type="spell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('./</w:t>
      </w:r>
      <w:proofErr w:type="spell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credentials.json</w:t>
      </w:r>
      <w:proofErr w:type="spell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');</w:t>
      </w:r>
    </w:p>
    <w:p w14:paraId="12AE00E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setAuthConfig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array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</w:p>
    <w:p w14:paraId="386474B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array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</w:p>
    <w:p w14:paraId="00DEFE3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client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_id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"WEB_CLIENT_ID"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</w:t>
      </w:r>
    </w:p>
    <w:p w14:paraId="05CBDE2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project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_id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"WEB_PROJECT_ID"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</w:t>
      </w:r>
    </w:p>
    <w:p w14:paraId="7917156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auth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_uri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"WEB_AUTH_URI"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</w:t>
      </w:r>
    </w:p>
    <w:p w14:paraId="059DDAF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token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_uri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"WEB_TOKEN_URI"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</w:t>
      </w:r>
    </w:p>
    <w:p w14:paraId="13E5DA3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auth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_provider_x509_cert_url"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"WEB_AUTH_PROVIDER_X509_CERT_URL"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</w:t>
      </w:r>
    </w:p>
    <w:p w14:paraId="73F181C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client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_secret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"WEB_CLIENT_SECRET"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</w:t>
      </w:r>
    </w:p>
    <w:p w14:paraId="130D0E5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redirect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_uris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[</w:t>
      </w:r>
    </w:p>
    <w:p w14:paraId="76EC892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$_ENV[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"WEB_REDIRECT_URIS_0"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</w:t>
      </w:r>
    </w:p>
    <w:p w14:paraId="6B56A40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]</w:t>
      </w:r>
    </w:p>
    <w:p w14:paraId="75DFEBA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)</w:t>
      </w:r>
    </w:p>
    <w:p w14:paraId="2A610FC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));</w:t>
      </w:r>
    </w:p>
    <w:p w14:paraId="68A8487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setScopes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Gmail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::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GMAIL_COMPOSE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Gmail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::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GMAIL_READONLY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1AF02BD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setAccessType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'offline'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0ACF66B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$client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setPrompt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select_account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 xml:space="preserve"> consent'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1A48BD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0959FA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authenticate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7719CC3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</w:p>
    <w:p w14:paraId="33BD177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$mailer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authUrl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: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new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Gmail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($client);</w:t>
      </w:r>
    </w:p>
    <w:p w14:paraId="7839882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?&gt;</w:t>
      </w:r>
    </w:p>
    <w:p w14:paraId="7EFA780D" w14:textId="551C3E5B" w:rsidR="002912D5" w:rsidRDefault="002912D5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6986F10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&lt;!--</w:t>
      </w:r>
      <w:proofErr w:type="gram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mailer.php</w:t>
      </w:r>
      <w:proofErr w:type="spellEnd"/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 xml:space="preserve"> --&gt;</w:t>
      </w:r>
    </w:p>
    <w:p w14:paraId="78D9F72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&lt;?php</w:t>
      </w:r>
    </w:p>
    <w:p w14:paraId="5CEC84C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spell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require_once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"./vendor/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autoload.php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78AF149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proofErr w:type="spell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require_once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client.php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6FB5010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DF62BA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use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Google\Service\Gmail\Message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7F5C77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use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Symfony\Component\Mime\Email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AF0F3B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8C3BAF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function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sendEmail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$to, $subject, $message) {</w:t>
      </w:r>
    </w:p>
    <w:p w14:paraId="47E90BD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global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$mailer;</w:t>
      </w:r>
    </w:p>
    <w:p w14:paraId="527937F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proofErr w:type="gramStart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$mailer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null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false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F63C86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20D006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!</w:t>
      </w:r>
      <w:proofErr w:type="spell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is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_array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($to)) $to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explode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";"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, $to);</w:t>
      </w:r>
    </w:p>
    <w:p w14:paraId="47D60E9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try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79FBA60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$email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new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Email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</w:t>
      </w:r>
    </w:p>
    <w:p w14:paraId="461C66B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from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authenticated</w:t>
      </w:r>
      <w:proofErr w:type="gram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()[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proofErr w:type="spellStart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emailAddress</w:t>
      </w:r>
      <w:proofErr w:type="spell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])</w:t>
      </w:r>
    </w:p>
    <w:p w14:paraId="4A9CE86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to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...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$to)</w:t>
      </w:r>
    </w:p>
    <w:p w14:paraId="008D59B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subject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($subject)</w:t>
      </w:r>
    </w:p>
    <w:p w14:paraId="49B6A8B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text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($message);</w:t>
      </w:r>
    </w:p>
    <w:p w14:paraId="7F72CD3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$message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new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Message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7237BBC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$message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setRaw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base64_encode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($email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toString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)));</w:t>
      </w:r>
    </w:p>
    <w:p w14:paraId="5F2AAFD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$mailer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users_messages</w:t>
      </w:r>
      <w:proofErr w:type="spellEnd"/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-&gt;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send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"me"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, $message);</w:t>
      </w:r>
    </w:p>
    <w:p w14:paraId="03A94F3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true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14F83C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27E807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}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catch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\Throwable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</w:t>
      </w:r>
      <w:proofErr w:type="spellStart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th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{}</w:t>
      </w:r>
    </w:p>
    <w:p w14:paraId="3A13510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1217BCA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return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false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3AC2C7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6F3322C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?&gt;</w:t>
      </w:r>
    </w:p>
    <w:p w14:paraId="3790FB8F" w14:textId="060346FA" w:rsidR="002912D5" w:rsidRDefault="002912D5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6B93A2B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style.css */</w:t>
      </w:r>
    </w:p>
    <w:p w14:paraId="19D61FF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@import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"https://fonts.googleapis.com/css2?family=DM+Mono&amp;family=DM+Sans&amp;display=swap"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6945C4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4A4258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*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68412FF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7DA1B3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552791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box-sizing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border-box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7FD954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font-size: 11pt; */</w:t>
      </w:r>
    </w:p>
    <w:p w14:paraId="565541F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font-family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'DM Sans'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sans-serif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FD0E4A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2BE14D9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D6A48A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71734F9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text-align: center; */</w:t>
      </w:r>
    </w:p>
    <w:p w14:paraId="6FC0606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423EB9C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B695B2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#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main</w:t>
      </w:r>
      <w:proofErr w:type="gramEnd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-content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13DB0E4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75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5BED63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max-width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640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52CC67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margin-top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1C6657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32FAD2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border: 1px solid red; */</w:t>
      </w:r>
    </w:p>
    <w:p w14:paraId="37133F2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margin-left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auto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869E67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margin-right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auto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1BC8C9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096AAA2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C0EEC4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#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foods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438AD2D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0.07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3FC6FEF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02FE51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874159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786C4BB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6DA0B45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4933754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margin-left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627E30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533CD45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FAAD6C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.hint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37FFAEC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6E19BA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grey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81D43C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font-size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0.9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5BF5CD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6959EC6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9CE7FF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.submit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420FCCB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32D8C3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5688D2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margin-top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6FC823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font-size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01C386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white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5AD42C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2E89BD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none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0AEB01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border-radius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8A726C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cursor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pointer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F8826E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text-align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center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549DD4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text-decoration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none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DBA2FA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.25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AC2EB1E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42C2A27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FDF441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submit</w:t>
      </w:r>
      <w:proofErr w:type="gramEnd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:hover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7342E05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7A480B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0.199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2CEA6E3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3892A18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6C4C5DD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br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48B8BCC0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22DDBB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content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4526CF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border-bottom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0.15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dashed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92A50C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margin-top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769224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755DF8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546D2C1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B4227DA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.field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33FFD5C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8B9D9D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font-weight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bolder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CE6C1B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0BA20404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6180B6F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.field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.field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textarea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21F7ED5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F58BA4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9EF454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solid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grey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B41AEEC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1E096C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0056B05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2AE77C0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D8DF0E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.field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[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readonly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], </w:t>
      </w: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.field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proofErr w:type="spellStart"/>
      <w:r w:rsidRPr="002912D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textarea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[</w:t>
      </w:r>
      <w:proofErr w:type="spell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readonly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 {</w:t>
      </w:r>
    </w:p>
    <w:p w14:paraId="195EEDD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gray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9D7F00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1C1F437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66BCB53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#sign-out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2064179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text-decoration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none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AEA50E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inline-block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A2D8AB9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background-color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proofErr w:type="spellStart"/>
      <w:proofErr w:type="gramStart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proofErr w:type="spell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proofErr w:type="gramEnd"/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0.164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502FC3E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37A856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0.2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E5D75A6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padding-left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2772CFD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padding-right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105848F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BBB2098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14DE2C02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2A4AF277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#sign-</w:t>
      </w:r>
      <w:proofErr w:type="gramStart"/>
      <w:r w:rsidRPr="002912D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out:hover</w:t>
      </w:r>
      <w:proofErr w:type="gramEnd"/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18447961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text-decoration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</w:t>
      </w:r>
      <w:r w:rsidRPr="002912D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underline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2912D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5F12FEB" w14:textId="77777777" w:rsidR="002912D5" w:rsidRPr="002912D5" w:rsidRDefault="002912D5" w:rsidP="002912D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2912D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46C6960C" w14:textId="77777777" w:rsidR="002912D5" w:rsidRPr="00A36DEC" w:rsidRDefault="002912D5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sectPr w:rsidR="002912D5" w:rsidRPr="00A36DEC" w:rsidSect="0052530A">
      <w:headerReference w:type="default" r:id="rId19"/>
      <w:footerReference w:type="default" r:id="rId20"/>
      <w:pgSz w:w="11907" w:h="16839" w:code="9"/>
      <w:pgMar w:top="1440" w:right="1134" w:bottom="1440" w:left="1440" w:header="289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D1A7" w14:textId="77777777" w:rsidR="00B840B1" w:rsidRDefault="00B840B1" w:rsidP="00C51CF5">
      <w:r>
        <w:separator/>
      </w:r>
    </w:p>
  </w:endnote>
  <w:endnote w:type="continuationSeparator" w:id="0">
    <w:p w14:paraId="2456C5D8" w14:textId="77777777" w:rsidR="00B840B1" w:rsidRDefault="00B840B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C7ED" w14:textId="1B59E9B5" w:rsidR="004F7C59" w:rsidRPr="00F408B7" w:rsidRDefault="004F7C59">
    <w:pPr>
      <w:pStyle w:val="Footer"/>
      <w:jc w:val="right"/>
      <w:rPr>
        <w:rFonts w:ascii="Arial" w:hAnsi="Arial" w:cs="Arial"/>
        <w:sz w:val="20"/>
        <w:szCs w:val="20"/>
      </w:rPr>
    </w:pPr>
  </w:p>
  <w:p w14:paraId="6179CFD3" w14:textId="77777777" w:rsidR="004F7C59" w:rsidRDefault="004F7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DDDE" w14:textId="77777777" w:rsidR="00B840B1" w:rsidRDefault="00B840B1" w:rsidP="00C51CF5">
      <w:r>
        <w:separator/>
      </w:r>
    </w:p>
  </w:footnote>
  <w:footnote w:type="continuationSeparator" w:id="0">
    <w:p w14:paraId="287C1F91" w14:textId="77777777" w:rsidR="00B840B1" w:rsidRDefault="00B840B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BC05" w14:textId="77777777" w:rsidR="00954DE7" w:rsidRDefault="004F7C59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9C754E" wp14:editId="35395DB4">
              <wp:simplePos x="0" y="0"/>
              <wp:positionH relativeFrom="page">
                <wp:posOffset>895350</wp:posOffset>
              </wp:positionH>
              <wp:positionV relativeFrom="page">
                <wp:posOffset>306070</wp:posOffset>
              </wp:positionV>
              <wp:extent cx="3005070" cy="9467090"/>
              <wp:effectExtent l="0" t="0" r="5080" b="0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8372F5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70.5pt;margin-top:24.1pt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Zn0l890AAAAL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F4"/>
    <w:multiLevelType w:val="hybridMultilevel"/>
    <w:tmpl w:val="A328A6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B2BD6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0E5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1B7B"/>
    <w:multiLevelType w:val="hybridMultilevel"/>
    <w:tmpl w:val="F1F625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0D0F"/>
    <w:multiLevelType w:val="hybridMultilevel"/>
    <w:tmpl w:val="5CD0E9B0"/>
    <w:lvl w:ilvl="0" w:tplc="BD945BF6">
      <w:start w:val="1"/>
      <w:numFmt w:val="decimal"/>
      <w:lvlText w:val="%1."/>
      <w:lvlJc w:val="left"/>
      <w:pPr>
        <w:ind w:left="812" w:hanging="544"/>
      </w:pPr>
      <w:rPr>
        <w:rFonts w:ascii="Arial" w:eastAsia="Arial" w:hAnsi="Arial" w:cs="Arial" w:hint="default"/>
        <w:spacing w:val="-5"/>
        <w:w w:val="99"/>
        <w:sz w:val="22"/>
        <w:szCs w:val="22"/>
        <w:lang w:val="en-US" w:eastAsia="en-US" w:bidi="ar-SA"/>
      </w:rPr>
    </w:lvl>
    <w:lvl w:ilvl="1" w:tplc="8674B0A4">
      <w:numFmt w:val="bullet"/>
      <w:lvlText w:val="•"/>
      <w:lvlJc w:val="left"/>
      <w:pPr>
        <w:ind w:left="1735" w:hanging="544"/>
      </w:pPr>
      <w:rPr>
        <w:rFonts w:hint="default"/>
        <w:lang w:val="en-US" w:eastAsia="en-US" w:bidi="ar-SA"/>
      </w:rPr>
    </w:lvl>
    <w:lvl w:ilvl="2" w:tplc="3112D03E">
      <w:numFmt w:val="bullet"/>
      <w:lvlText w:val="•"/>
      <w:lvlJc w:val="left"/>
      <w:pPr>
        <w:ind w:left="2650" w:hanging="544"/>
      </w:pPr>
      <w:rPr>
        <w:rFonts w:hint="default"/>
        <w:lang w:val="en-US" w:eastAsia="en-US" w:bidi="ar-SA"/>
      </w:rPr>
    </w:lvl>
    <w:lvl w:ilvl="3" w:tplc="954290A0">
      <w:numFmt w:val="bullet"/>
      <w:lvlText w:val="•"/>
      <w:lvlJc w:val="left"/>
      <w:pPr>
        <w:ind w:left="3565" w:hanging="544"/>
      </w:pPr>
      <w:rPr>
        <w:rFonts w:hint="default"/>
        <w:lang w:val="en-US" w:eastAsia="en-US" w:bidi="ar-SA"/>
      </w:rPr>
    </w:lvl>
    <w:lvl w:ilvl="4" w:tplc="AD8EB250">
      <w:numFmt w:val="bullet"/>
      <w:lvlText w:val="•"/>
      <w:lvlJc w:val="left"/>
      <w:pPr>
        <w:ind w:left="4480" w:hanging="544"/>
      </w:pPr>
      <w:rPr>
        <w:rFonts w:hint="default"/>
        <w:lang w:val="en-US" w:eastAsia="en-US" w:bidi="ar-SA"/>
      </w:rPr>
    </w:lvl>
    <w:lvl w:ilvl="5" w:tplc="395C0648">
      <w:numFmt w:val="bullet"/>
      <w:lvlText w:val="•"/>
      <w:lvlJc w:val="left"/>
      <w:pPr>
        <w:ind w:left="5395" w:hanging="544"/>
      </w:pPr>
      <w:rPr>
        <w:rFonts w:hint="default"/>
        <w:lang w:val="en-US" w:eastAsia="en-US" w:bidi="ar-SA"/>
      </w:rPr>
    </w:lvl>
    <w:lvl w:ilvl="6" w:tplc="7570DD6C">
      <w:numFmt w:val="bullet"/>
      <w:lvlText w:val="•"/>
      <w:lvlJc w:val="left"/>
      <w:pPr>
        <w:ind w:left="6310" w:hanging="544"/>
      </w:pPr>
      <w:rPr>
        <w:rFonts w:hint="default"/>
        <w:lang w:val="en-US" w:eastAsia="en-US" w:bidi="ar-SA"/>
      </w:rPr>
    </w:lvl>
    <w:lvl w:ilvl="7" w:tplc="14FECAC6">
      <w:numFmt w:val="bullet"/>
      <w:lvlText w:val="•"/>
      <w:lvlJc w:val="left"/>
      <w:pPr>
        <w:ind w:left="7225" w:hanging="544"/>
      </w:pPr>
      <w:rPr>
        <w:rFonts w:hint="default"/>
        <w:lang w:val="en-US" w:eastAsia="en-US" w:bidi="ar-SA"/>
      </w:rPr>
    </w:lvl>
    <w:lvl w:ilvl="8" w:tplc="AA841A6C">
      <w:numFmt w:val="bullet"/>
      <w:lvlText w:val="•"/>
      <w:lvlJc w:val="left"/>
      <w:pPr>
        <w:ind w:left="8140" w:hanging="544"/>
      </w:pPr>
      <w:rPr>
        <w:rFonts w:hint="default"/>
        <w:lang w:val="en-US" w:eastAsia="en-US" w:bidi="ar-SA"/>
      </w:rPr>
    </w:lvl>
  </w:abstractNum>
  <w:abstractNum w:abstractNumId="5" w15:restartNumberingAfterBreak="0">
    <w:nsid w:val="31E67CA3"/>
    <w:multiLevelType w:val="hybridMultilevel"/>
    <w:tmpl w:val="B7304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2B2D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A63FA"/>
    <w:multiLevelType w:val="hybridMultilevel"/>
    <w:tmpl w:val="74C08EEE"/>
    <w:lvl w:ilvl="0" w:tplc="A2B4598A">
      <w:start w:val="8"/>
      <w:numFmt w:val="decimal"/>
      <w:lvlText w:val="%1."/>
      <w:lvlJc w:val="left"/>
      <w:pPr>
        <w:ind w:left="1000" w:hanging="240"/>
        <w:jc w:val="right"/>
      </w:pPr>
      <w:rPr>
        <w:rFonts w:hint="default"/>
        <w:spacing w:val="-1"/>
        <w:w w:val="68"/>
        <w:lang w:val="en-US" w:eastAsia="en-US" w:bidi="ar-SA"/>
      </w:rPr>
    </w:lvl>
    <w:lvl w:ilvl="1" w:tplc="6E0EA532">
      <w:start w:val="1"/>
      <w:numFmt w:val="lowerLetter"/>
      <w:lvlText w:val="%2."/>
      <w:lvlJc w:val="left"/>
      <w:pPr>
        <w:ind w:left="1228" w:hanging="228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en-US" w:eastAsia="en-US" w:bidi="ar-SA"/>
      </w:rPr>
    </w:lvl>
    <w:lvl w:ilvl="2" w:tplc="183E56EC">
      <w:numFmt w:val="bullet"/>
      <w:lvlText w:val="•"/>
      <w:lvlJc w:val="left"/>
      <w:pPr>
        <w:ind w:left="2378" w:hanging="228"/>
      </w:pPr>
      <w:rPr>
        <w:rFonts w:hint="default"/>
        <w:lang w:val="en-US" w:eastAsia="en-US" w:bidi="ar-SA"/>
      </w:rPr>
    </w:lvl>
    <w:lvl w:ilvl="3" w:tplc="082AAB02">
      <w:numFmt w:val="bullet"/>
      <w:lvlText w:val="•"/>
      <w:lvlJc w:val="left"/>
      <w:pPr>
        <w:ind w:left="3537" w:hanging="228"/>
      </w:pPr>
      <w:rPr>
        <w:rFonts w:hint="default"/>
        <w:lang w:val="en-US" w:eastAsia="en-US" w:bidi="ar-SA"/>
      </w:rPr>
    </w:lvl>
    <w:lvl w:ilvl="4" w:tplc="19DA42F2">
      <w:numFmt w:val="bullet"/>
      <w:lvlText w:val="•"/>
      <w:lvlJc w:val="left"/>
      <w:pPr>
        <w:ind w:left="4696" w:hanging="228"/>
      </w:pPr>
      <w:rPr>
        <w:rFonts w:hint="default"/>
        <w:lang w:val="en-US" w:eastAsia="en-US" w:bidi="ar-SA"/>
      </w:rPr>
    </w:lvl>
    <w:lvl w:ilvl="5" w:tplc="CDF6EA64">
      <w:numFmt w:val="bullet"/>
      <w:lvlText w:val="•"/>
      <w:lvlJc w:val="left"/>
      <w:pPr>
        <w:ind w:left="5854" w:hanging="228"/>
      </w:pPr>
      <w:rPr>
        <w:rFonts w:hint="default"/>
        <w:lang w:val="en-US" w:eastAsia="en-US" w:bidi="ar-SA"/>
      </w:rPr>
    </w:lvl>
    <w:lvl w:ilvl="6" w:tplc="B06471B8">
      <w:numFmt w:val="bullet"/>
      <w:lvlText w:val="•"/>
      <w:lvlJc w:val="left"/>
      <w:pPr>
        <w:ind w:left="7013" w:hanging="228"/>
      </w:pPr>
      <w:rPr>
        <w:rFonts w:hint="default"/>
        <w:lang w:val="en-US" w:eastAsia="en-US" w:bidi="ar-SA"/>
      </w:rPr>
    </w:lvl>
    <w:lvl w:ilvl="7" w:tplc="0C8CDA4A">
      <w:numFmt w:val="bullet"/>
      <w:lvlText w:val="•"/>
      <w:lvlJc w:val="left"/>
      <w:pPr>
        <w:ind w:left="8172" w:hanging="228"/>
      </w:pPr>
      <w:rPr>
        <w:rFonts w:hint="default"/>
        <w:lang w:val="en-US" w:eastAsia="en-US" w:bidi="ar-SA"/>
      </w:rPr>
    </w:lvl>
    <w:lvl w:ilvl="8" w:tplc="E02EC96C">
      <w:numFmt w:val="bullet"/>
      <w:lvlText w:val="•"/>
      <w:lvlJc w:val="left"/>
      <w:pPr>
        <w:ind w:left="9330" w:hanging="228"/>
      </w:pPr>
      <w:rPr>
        <w:rFonts w:hint="default"/>
        <w:lang w:val="en-US" w:eastAsia="en-US" w:bidi="ar-SA"/>
      </w:rPr>
    </w:lvl>
  </w:abstractNum>
  <w:abstractNum w:abstractNumId="8" w15:restartNumberingAfterBreak="0">
    <w:nsid w:val="767C3D55"/>
    <w:multiLevelType w:val="hybridMultilevel"/>
    <w:tmpl w:val="71DA30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zMDE2NTczNze3MDJT0lEKTi0uzszPAykwrAUAvgZ/tCwAAAA="/>
  </w:docVars>
  <w:rsids>
    <w:rsidRoot w:val="00266430"/>
    <w:rsid w:val="00003F02"/>
    <w:rsid w:val="00015E27"/>
    <w:rsid w:val="000216EF"/>
    <w:rsid w:val="00032213"/>
    <w:rsid w:val="0004054A"/>
    <w:rsid w:val="00042C6E"/>
    <w:rsid w:val="000460CD"/>
    <w:rsid w:val="000521EF"/>
    <w:rsid w:val="000537E4"/>
    <w:rsid w:val="0005785A"/>
    <w:rsid w:val="000626D8"/>
    <w:rsid w:val="000629BD"/>
    <w:rsid w:val="000640CC"/>
    <w:rsid w:val="000660DE"/>
    <w:rsid w:val="00082B8C"/>
    <w:rsid w:val="00083CA5"/>
    <w:rsid w:val="00085316"/>
    <w:rsid w:val="00085492"/>
    <w:rsid w:val="000874E5"/>
    <w:rsid w:val="00097317"/>
    <w:rsid w:val="000A545F"/>
    <w:rsid w:val="000B5DCA"/>
    <w:rsid w:val="000C42E8"/>
    <w:rsid w:val="000C6BEA"/>
    <w:rsid w:val="000F3953"/>
    <w:rsid w:val="000F3BEA"/>
    <w:rsid w:val="000F3F19"/>
    <w:rsid w:val="00100F90"/>
    <w:rsid w:val="0010314C"/>
    <w:rsid w:val="001049BA"/>
    <w:rsid w:val="00105CE1"/>
    <w:rsid w:val="00110CD3"/>
    <w:rsid w:val="001172E4"/>
    <w:rsid w:val="001244E7"/>
    <w:rsid w:val="00127971"/>
    <w:rsid w:val="00133F9C"/>
    <w:rsid w:val="00140BB7"/>
    <w:rsid w:val="001427DB"/>
    <w:rsid w:val="001439D3"/>
    <w:rsid w:val="00153B84"/>
    <w:rsid w:val="0016490D"/>
    <w:rsid w:val="001653EA"/>
    <w:rsid w:val="001654DA"/>
    <w:rsid w:val="001759A4"/>
    <w:rsid w:val="00190BFE"/>
    <w:rsid w:val="00191330"/>
    <w:rsid w:val="00192869"/>
    <w:rsid w:val="00192FFA"/>
    <w:rsid w:val="00196AAB"/>
    <w:rsid w:val="001A445D"/>
    <w:rsid w:val="001A4D1A"/>
    <w:rsid w:val="001A56FD"/>
    <w:rsid w:val="001B0B3D"/>
    <w:rsid w:val="001B0CF4"/>
    <w:rsid w:val="001B5530"/>
    <w:rsid w:val="001B5CCF"/>
    <w:rsid w:val="001C4D0B"/>
    <w:rsid w:val="001D239E"/>
    <w:rsid w:val="001D4BF2"/>
    <w:rsid w:val="001D4C45"/>
    <w:rsid w:val="001E4714"/>
    <w:rsid w:val="001E56D2"/>
    <w:rsid w:val="001F6BAB"/>
    <w:rsid w:val="00202431"/>
    <w:rsid w:val="002046A9"/>
    <w:rsid w:val="00220ACA"/>
    <w:rsid w:val="002211F0"/>
    <w:rsid w:val="002247D4"/>
    <w:rsid w:val="00230278"/>
    <w:rsid w:val="002426FC"/>
    <w:rsid w:val="00251699"/>
    <w:rsid w:val="002528F3"/>
    <w:rsid w:val="00257CAE"/>
    <w:rsid w:val="00262DE5"/>
    <w:rsid w:val="00266076"/>
    <w:rsid w:val="0026623C"/>
    <w:rsid w:val="00266430"/>
    <w:rsid w:val="0027002D"/>
    <w:rsid w:val="00271E9B"/>
    <w:rsid w:val="002736BD"/>
    <w:rsid w:val="0027569F"/>
    <w:rsid w:val="0027583C"/>
    <w:rsid w:val="002823D7"/>
    <w:rsid w:val="002836F6"/>
    <w:rsid w:val="00290CEB"/>
    <w:rsid w:val="002912D5"/>
    <w:rsid w:val="00291C07"/>
    <w:rsid w:val="00292009"/>
    <w:rsid w:val="002933BC"/>
    <w:rsid w:val="0029419C"/>
    <w:rsid w:val="00294E5C"/>
    <w:rsid w:val="00296B91"/>
    <w:rsid w:val="002B2007"/>
    <w:rsid w:val="002C192D"/>
    <w:rsid w:val="002C6277"/>
    <w:rsid w:val="002E1DF6"/>
    <w:rsid w:val="002E2E84"/>
    <w:rsid w:val="002F0BD0"/>
    <w:rsid w:val="002F2C0C"/>
    <w:rsid w:val="00304A86"/>
    <w:rsid w:val="00332C44"/>
    <w:rsid w:val="00333BA9"/>
    <w:rsid w:val="00353093"/>
    <w:rsid w:val="003670C4"/>
    <w:rsid w:val="003878EE"/>
    <w:rsid w:val="00391D96"/>
    <w:rsid w:val="0039343A"/>
    <w:rsid w:val="00393FAC"/>
    <w:rsid w:val="00397BC9"/>
    <w:rsid w:val="003A5721"/>
    <w:rsid w:val="003B0DB8"/>
    <w:rsid w:val="003B3481"/>
    <w:rsid w:val="003B3EC7"/>
    <w:rsid w:val="003C6576"/>
    <w:rsid w:val="003C6E39"/>
    <w:rsid w:val="003D392F"/>
    <w:rsid w:val="003D5DDF"/>
    <w:rsid w:val="003D6FFF"/>
    <w:rsid w:val="003F14CF"/>
    <w:rsid w:val="00410113"/>
    <w:rsid w:val="004109D6"/>
    <w:rsid w:val="00412C55"/>
    <w:rsid w:val="00415DB3"/>
    <w:rsid w:val="0042416C"/>
    <w:rsid w:val="004244C3"/>
    <w:rsid w:val="004271B5"/>
    <w:rsid w:val="00427E0B"/>
    <w:rsid w:val="004314A7"/>
    <w:rsid w:val="00431999"/>
    <w:rsid w:val="00437936"/>
    <w:rsid w:val="00443E2D"/>
    <w:rsid w:val="004465CD"/>
    <w:rsid w:val="00447AA8"/>
    <w:rsid w:val="004521F9"/>
    <w:rsid w:val="00453BF3"/>
    <w:rsid w:val="00455C5D"/>
    <w:rsid w:val="00473FF2"/>
    <w:rsid w:val="00474C82"/>
    <w:rsid w:val="00484419"/>
    <w:rsid w:val="00490915"/>
    <w:rsid w:val="004B047D"/>
    <w:rsid w:val="004B7D83"/>
    <w:rsid w:val="004C12C6"/>
    <w:rsid w:val="004C5003"/>
    <w:rsid w:val="004C65E7"/>
    <w:rsid w:val="004D26B1"/>
    <w:rsid w:val="004D38EF"/>
    <w:rsid w:val="004D3E32"/>
    <w:rsid w:val="004D6664"/>
    <w:rsid w:val="004E0D7B"/>
    <w:rsid w:val="004E25E9"/>
    <w:rsid w:val="004F2B00"/>
    <w:rsid w:val="004F7C59"/>
    <w:rsid w:val="00515D3D"/>
    <w:rsid w:val="00522F4E"/>
    <w:rsid w:val="00522FA7"/>
    <w:rsid w:val="0052530A"/>
    <w:rsid w:val="005264D6"/>
    <w:rsid w:val="00541B30"/>
    <w:rsid w:val="00557247"/>
    <w:rsid w:val="00570D67"/>
    <w:rsid w:val="00572086"/>
    <w:rsid w:val="00576E3B"/>
    <w:rsid w:val="005823C1"/>
    <w:rsid w:val="00585A59"/>
    <w:rsid w:val="0059041D"/>
    <w:rsid w:val="0059397D"/>
    <w:rsid w:val="00594FF7"/>
    <w:rsid w:val="00597871"/>
    <w:rsid w:val="005A681C"/>
    <w:rsid w:val="005C1DC0"/>
    <w:rsid w:val="005C4159"/>
    <w:rsid w:val="005C52D3"/>
    <w:rsid w:val="005C6847"/>
    <w:rsid w:val="005C6AD4"/>
    <w:rsid w:val="005D4278"/>
    <w:rsid w:val="005D47DE"/>
    <w:rsid w:val="005D4DA0"/>
    <w:rsid w:val="005E2B75"/>
    <w:rsid w:val="005F31EF"/>
    <w:rsid w:val="005F364E"/>
    <w:rsid w:val="005F5ECA"/>
    <w:rsid w:val="00607ABC"/>
    <w:rsid w:val="0061152A"/>
    <w:rsid w:val="00617AFE"/>
    <w:rsid w:val="0062123A"/>
    <w:rsid w:val="0062136E"/>
    <w:rsid w:val="00635EF0"/>
    <w:rsid w:val="00640845"/>
    <w:rsid w:val="0064645E"/>
    <w:rsid w:val="00646E75"/>
    <w:rsid w:val="00663587"/>
    <w:rsid w:val="0066792F"/>
    <w:rsid w:val="006700AB"/>
    <w:rsid w:val="00676B1A"/>
    <w:rsid w:val="00677617"/>
    <w:rsid w:val="00687515"/>
    <w:rsid w:val="0069309E"/>
    <w:rsid w:val="00695323"/>
    <w:rsid w:val="006B13B4"/>
    <w:rsid w:val="006B373C"/>
    <w:rsid w:val="006B3AB1"/>
    <w:rsid w:val="006B43B2"/>
    <w:rsid w:val="006B4828"/>
    <w:rsid w:val="006B74D2"/>
    <w:rsid w:val="006C4037"/>
    <w:rsid w:val="006C74E8"/>
    <w:rsid w:val="006C75FB"/>
    <w:rsid w:val="006D409C"/>
    <w:rsid w:val="006D61B3"/>
    <w:rsid w:val="006E2379"/>
    <w:rsid w:val="006E59BF"/>
    <w:rsid w:val="006F2EFF"/>
    <w:rsid w:val="006F3543"/>
    <w:rsid w:val="007034F8"/>
    <w:rsid w:val="00703E7E"/>
    <w:rsid w:val="00706873"/>
    <w:rsid w:val="00707FA4"/>
    <w:rsid w:val="007150B4"/>
    <w:rsid w:val="00722050"/>
    <w:rsid w:val="0072417C"/>
    <w:rsid w:val="00724A26"/>
    <w:rsid w:val="007260FE"/>
    <w:rsid w:val="00731DDE"/>
    <w:rsid w:val="007327CC"/>
    <w:rsid w:val="00746499"/>
    <w:rsid w:val="00776643"/>
    <w:rsid w:val="00776C96"/>
    <w:rsid w:val="00794AA4"/>
    <w:rsid w:val="00795816"/>
    <w:rsid w:val="00797579"/>
    <w:rsid w:val="007B48AA"/>
    <w:rsid w:val="007C08B0"/>
    <w:rsid w:val="007C6171"/>
    <w:rsid w:val="007D0F5B"/>
    <w:rsid w:val="007D7A27"/>
    <w:rsid w:val="007E7B89"/>
    <w:rsid w:val="00813A67"/>
    <w:rsid w:val="00822895"/>
    <w:rsid w:val="00826484"/>
    <w:rsid w:val="0082681E"/>
    <w:rsid w:val="008356B3"/>
    <w:rsid w:val="00836A10"/>
    <w:rsid w:val="00837D91"/>
    <w:rsid w:val="008403E9"/>
    <w:rsid w:val="008438CC"/>
    <w:rsid w:val="00845B7A"/>
    <w:rsid w:val="00854794"/>
    <w:rsid w:val="008562B8"/>
    <w:rsid w:val="00857CEB"/>
    <w:rsid w:val="00860083"/>
    <w:rsid w:val="00874EE6"/>
    <w:rsid w:val="00875097"/>
    <w:rsid w:val="00882E29"/>
    <w:rsid w:val="00892897"/>
    <w:rsid w:val="00897C1B"/>
    <w:rsid w:val="008A308D"/>
    <w:rsid w:val="008C182F"/>
    <w:rsid w:val="008C5743"/>
    <w:rsid w:val="008C7518"/>
    <w:rsid w:val="008E715E"/>
    <w:rsid w:val="008F290E"/>
    <w:rsid w:val="008F5959"/>
    <w:rsid w:val="008F7EF2"/>
    <w:rsid w:val="00900A50"/>
    <w:rsid w:val="00903471"/>
    <w:rsid w:val="00923C5D"/>
    <w:rsid w:val="0092589C"/>
    <w:rsid w:val="00925D20"/>
    <w:rsid w:val="0093572A"/>
    <w:rsid w:val="00942045"/>
    <w:rsid w:val="009429E3"/>
    <w:rsid w:val="00945060"/>
    <w:rsid w:val="00945894"/>
    <w:rsid w:val="00951C27"/>
    <w:rsid w:val="00954AAF"/>
    <w:rsid w:val="00954DE7"/>
    <w:rsid w:val="009646A1"/>
    <w:rsid w:val="00964B9F"/>
    <w:rsid w:val="0097149D"/>
    <w:rsid w:val="00972E86"/>
    <w:rsid w:val="00974FCB"/>
    <w:rsid w:val="00975A73"/>
    <w:rsid w:val="009821EF"/>
    <w:rsid w:val="00985E65"/>
    <w:rsid w:val="00993B89"/>
    <w:rsid w:val="009B1F29"/>
    <w:rsid w:val="009B56DC"/>
    <w:rsid w:val="009D06BD"/>
    <w:rsid w:val="009D34AD"/>
    <w:rsid w:val="009E5CF7"/>
    <w:rsid w:val="009F215D"/>
    <w:rsid w:val="00A004E5"/>
    <w:rsid w:val="00A20352"/>
    <w:rsid w:val="00A217F4"/>
    <w:rsid w:val="00A24291"/>
    <w:rsid w:val="00A3011E"/>
    <w:rsid w:val="00A3218C"/>
    <w:rsid w:val="00A36DEC"/>
    <w:rsid w:val="00A42A23"/>
    <w:rsid w:val="00A47F23"/>
    <w:rsid w:val="00A556BB"/>
    <w:rsid w:val="00A5582A"/>
    <w:rsid w:val="00A644EF"/>
    <w:rsid w:val="00A73BCA"/>
    <w:rsid w:val="00A75FCE"/>
    <w:rsid w:val="00A8605B"/>
    <w:rsid w:val="00A86D31"/>
    <w:rsid w:val="00A870C0"/>
    <w:rsid w:val="00A92CE0"/>
    <w:rsid w:val="00A92D49"/>
    <w:rsid w:val="00A94007"/>
    <w:rsid w:val="00A96346"/>
    <w:rsid w:val="00AA1D3E"/>
    <w:rsid w:val="00AA7DFF"/>
    <w:rsid w:val="00AB635A"/>
    <w:rsid w:val="00AC189C"/>
    <w:rsid w:val="00AC2BA3"/>
    <w:rsid w:val="00AC44AA"/>
    <w:rsid w:val="00AC5509"/>
    <w:rsid w:val="00AC7086"/>
    <w:rsid w:val="00AD10CB"/>
    <w:rsid w:val="00AE1AD3"/>
    <w:rsid w:val="00AE71DA"/>
    <w:rsid w:val="00AF32C8"/>
    <w:rsid w:val="00AF4EA4"/>
    <w:rsid w:val="00AF7011"/>
    <w:rsid w:val="00B02FD1"/>
    <w:rsid w:val="00B037F3"/>
    <w:rsid w:val="00B0669D"/>
    <w:rsid w:val="00B13FF6"/>
    <w:rsid w:val="00B160C3"/>
    <w:rsid w:val="00B23F64"/>
    <w:rsid w:val="00B32558"/>
    <w:rsid w:val="00B50F76"/>
    <w:rsid w:val="00B530B2"/>
    <w:rsid w:val="00B66153"/>
    <w:rsid w:val="00B74D8A"/>
    <w:rsid w:val="00B840B1"/>
    <w:rsid w:val="00B858FA"/>
    <w:rsid w:val="00B90CEF"/>
    <w:rsid w:val="00B957B8"/>
    <w:rsid w:val="00B95D4D"/>
    <w:rsid w:val="00BB1258"/>
    <w:rsid w:val="00BB44C2"/>
    <w:rsid w:val="00BD04F1"/>
    <w:rsid w:val="00BD2227"/>
    <w:rsid w:val="00BD2886"/>
    <w:rsid w:val="00BD69A4"/>
    <w:rsid w:val="00BD6EDD"/>
    <w:rsid w:val="00BE2FF6"/>
    <w:rsid w:val="00C00785"/>
    <w:rsid w:val="00C1428B"/>
    <w:rsid w:val="00C16CB0"/>
    <w:rsid w:val="00C24AEC"/>
    <w:rsid w:val="00C2595A"/>
    <w:rsid w:val="00C51CF5"/>
    <w:rsid w:val="00C55A51"/>
    <w:rsid w:val="00C607F8"/>
    <w:rsid w:val="00C67936"/>
    <w:rsid w:val="00C72A62"/>
    <w:rsid w:val="00C72E7A"/>
    <w:rsid w:val="00C748BD"/>
    <w:rsid w:val="00C84A4D"/>
    <w:rsid w:val="00C853E5"/>
    <w:rsid w:val="00C854F2"/>
    <w:rsid w:val="00C9029E"/>
    <w:rsid w:val="00C93D20"/>
    <w:rsid w:val="00C94D56"/>
    <w:rsid w:val="00C9629B"/>
    <w:rsid w:val="00CA0854"/>
    <w:rsid w:val="00CA407F"/>
    <w:rsid w:val="00CA4128"/>
    <w:rsid w:val="00CB0D6C"/>
    <w:rsid w:val="00CB1966"/>
    <w:rsid w:val="00CB2F80"/>
    <w:rsid w:val="00CB47FB"/>
    <w:rsid w:val="00CB4F6D"/>
    <w:rsid w:val="00CC0B22"/>
    <w:rsid w:val="00CC20D1"/>
    <w:rsid w:val="00CC3CC7"/>
    <w:rsid w:val="00CE344C"/>
    <w:rsid w:val="00CF3B9B"/>
    <w:rsid w:val="00CF6949"/>
    <w:rsid w:val="00D0091A"/>
    <w:rsid w:val="00D00A30"/>
    <w:rsid w:val="00D00CB6"/>
    <w:rsid w:val="00D024A9"/>
    <w:rsid w:val="00D05C8F"/>
    <w:rsid w:val="00D222EB"/>
    <w:rsid w:val="00D23F07"/>
    <w:rsid w:val="00D27BD0"/>
    <w:rsid w:val="00D27DC3"/>
    <w:rsid w:val="00D449B9"/>
    <w:rsid w:val="00D47607"/>
    <w:rsid w:val="00D50054"/>
    <w:rsid w:val="00D5081D"/>
    <w:rsid w:val="00D51F3C"/>
    <w:rsid w:val="00D625D4"/>
    <w:rsid w:val="00D62CC0"/>
    <w:rsid w:val="00D65BDC"/>
    <w:rsid w:val="00D80533"/>
    <w:rsid w:val="00D8438A"/>
    <w:rsid w:val="00D84489"/>
    <w:rsid w:val="00D902C6"/>
    <w:rsid w:val="00DA05E6"/>
    <w:rsid w:val="00DA3415"/>
    <w:rsid w:val="00DC4994"/>
    <w:rsid w:val="00DC71AE"/>
    <w:rsid w:val="00DD06C3"/>
    <w:rsid w:val="00DD233F"/>
    <w:rsid w:val="00DE3509"/>
    <w:rsid w:val="00E109C3"/>
    <w:rsid w:val="00E1302C"/>
    <w:rsid w:val="00E13453"/>
    <w:rsid w:val="00E141E1"/>
    <w:rsid w:val="00E24EF3"/>
    <w:rsid w:val="00E410F8"/>
    <w:rsid w:val="00E51F1D"/>
    <w:rsid w:val="00E52DE9"/>
    <w:rsid w:val="00E5478B"/>
    <w:rsid w:val="00E55D74"/>
    <w:rsid w:val="00E63E7E"/>
    <w:rsid w:val="00E702CC"/>
    <w:rsid w:val="00E70584"/>
    <w:rsid w:val="00E70BA7"/>
    <w:rsid w:val="00E748F2"/>
    <w:rsid w:val="00E774C3"/>
    <w:rsid w:val="00E8541C"/>
    <w:rsid w:val="00E931B6"/>
    <w:rsid w:val="00EA0074"/>
    <w:rsid w:val="00EA33B1"/>
    <w:rsid w:val="00EA58E7"/>
    <w:rsid w:val="00EB31CC"/>
    <w:rsid w:val="00ED4E1E"/>
    <w:rsid w:val="00EE47EF"/>
    <w:rsid w:val="00EF0699"/>
    <w:rsid w:val="00EF26D9"/>
    <w:rsid w:val="00F127DD"/>
    <w:rsid w:val="00F33AE8"/>
    <w:rsid w:val="00F34ACA"/>
    <w:rsid w:val="00F34EAE"/>
    <w:rsid w:val="00F37474"/>
    <w:rsid w:val="00F408B7"/>
    <w:rsid w:val="00F41F21"/>
    <w:rsid w:val="00F42807"/>
    <w:rsid w:val="00F457C9"/>
    <w:rsid w:val="00F45F97"/>
    <w:rsid w:val="00F51D16"/>
    <w:rsid w:val="00F529F6"/>
    <w:rsid w:val="00F56513"/>
    <w:rsid w:val="00F621C2"/>
    <w:rsid w:val="00F705C8"/>
    <w:rsid w:val="00F733B8"/>
    <w:rsid w:val="00F75895"/>
    <w:rsid w:val="00F81101"/>
    <w:rsid w:val="00F82CA0"/>
    <w:rsid w:val="00F86D22"/>
    <w:rsid w:val="00F87C57"/>
    <w:rsid w:val="00F87DDE"/>
    <w:rsid w:val="00F910B8"/>
    <w:rsid w:val="00F9140B"/>
    <w:rsid w:val="00FA3EF6"/>
    <w:rsid w:val="00FB1969"/>
    <w:rsid w:val="00FB21F8"/>
    <w:rsid w:val="00FB7950"/>
    <w:rsid w:val="00FC591D"/>
    <w:rsid w:val="00FC5CD1"/>
    <w:rsid w:val="00FC70EC"/>
    <w:rsid w:val="00FC7274"/>
    <w:rsid w:val="00FD27BC"/>
    <w:rsid w:val="00FD2B44"/>
    <w:rsid w:val="00FD4F49"/>
    <w:rsid w:val="00FD6D4A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A5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1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link w:val="NoSpacingChar"/>
    <w:uiPriority w:val="1"/>
    <w:qFormat/>
    <w:rsid w:val="00266430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6430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097"/>
    <w:pPr>
      <w:spacing w:before="240" w:line="259" w:lineRule="auto"/>
      <w:ind w:right="0"/>
      <w:outlineLvl w:val="9"/>
    </w:pPr>
    <w:rPr>
      <w:caps w:val="0"/>
      <w:color w:val="729928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5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09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C70EC"/>
    <w:rPr>
      <w:color w:val="977B2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70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344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7936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val="en-PH" w:eastAsia="en-PH"/>
    </w:rPr>
  </w:style>
  <w:style w:type="character" w:customStyle="1" w:styleId="apple-tab-span">
    <w:name w:val="apple-tab-span"/>
    <w:basedOn w:val="DefaultParagraphFont"/>
    <w:rsid w:val="00A556BB"/>
  </w:style>
  <w:style w:type="table" w:customStyle="1" w:styleId="TableGrid1">
    <w:name w:val="Table Grid1"/>
    <w:basedOn w:val="TableNormal"/>
    <w:next w:val="TableGrid"/>
    <w:uiPriority w:val="39"/>
    <w:rsid w:val="00A36DEC"/>
    <w:rPr>
      <w:rFonts w:eastAsia="Calibri"/>
      <w:sz w:val="22"/>
      <w:szCs w:val="22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51699"/>
    <w:pPr>
      <w:widowControl w:val="0"/>
      <w:autoSpaceDE w:val="0"/>
      <w:autoSpaceDN w:val="0"/>
      <w:ind w:right="0"/>
    </w:pPr>
    <w:rPr>
      <w:rFonts w:ascii="Arial" w:eastAsia="Arial" w:hAnsi="Arial" w:cs="Arial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51699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6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ecor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41A9B-06A5-4863-98DB-A911672197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14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INTRODUCTION TO INFORMATION SYSTEMS</vt:lpstr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INFORMATION SYSTEMS</dc:title>
  <dc:subject/>
  <dc:creator/>
  <cp:keywords/>
  <dc:description/>
  <cp:lastModifiedBy/>
  <cp:revision>1</cp:revision>
  <dcterms:created xsi:type="dcterms:W3CDTF">2021-12-15T09:56:00Z</dcterms:created>
  <dcterms:modified xsi:type="dcterms:W3CDTF">2022-04-29T06:43:00Z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